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17"/>
        <w:gridCol w:w="2473"/>
        <w:gridCol w:w="3164"/>
      </w:tblGrid>
      <w:tr w:rsidR="00165E8C" w:rsidRPr="00165E8C" w:rsidTr="00165E8C">
        <w:trPr>
          <w:trHeight w:hRule="exact" w:val="2268"/>
          <w:jc w:val="center"/>
        </w:trPr>
        <w:tc>
          <w:tcPr>
            <w:tcW w:w="9570" w:type="dxa"/>
            <w:gridSpan w:val="3"/>
            <w:vAlign w:val="center"/>
          </w:tcPr>
          <w:p w:rsidR="00165E8C" w:rsidRDefault="00165E8C" w:rsidP="00165E8C">
            <w:pPr>
              <w:pStyle w:val="a9"/>
            </w:pPr>
            <w:r>
              <w:t>Министерство образования Республики Беларусь</w:t>
            </w:r>
          </w:p>
          <w:p w:rsidR="00165E8C" w:rsidRDefault="00165E8C" w:rsidP="00165E8C">
            <w:pPr>
              <w:pStyle w:val="a9"/>
            </w:pPr>
          </w:p>
          <w:p w:rsidR="00165E8C" w:rsidRDefault="00165E8C" w:rsidP="00165E8C">
            <w:pPr>
              <w:pStyle w:val="a9"/>
            </w:pPr>
            <w:r>
              <w:t>Учреждение образования</w:t>
            </w:r>
          </w:p>
          <w:p w:rsidR="00165E8C" w:rsidRPr="00F72898" w:rsidRDefault="00165E8C" w:rsidP="00F72898">
            <w:pPr>
              <w:pStyle w:val="a9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65E8C" w:rsidRPr="00165E8C" w:rsidTr="00F72898">
        <w:trPr>
          <w:trHeight w:hRule="exact" w:val="839"/>
          <w:jc w:val="center"/>
        </w:trPr>
        <w:tc>
          <w:tcPr>
            <w:tcW w:w="9570" w:type="dxa"/>
            <w:gridSpan w:val="3"/>
            <w:vAlign w:val="center"/>
          </w:tcPr>
          <w:p w:rsidR="00165E8C" w:rsidRPr="00FA12AC" w:rsidRDefault="00F72898" w:rsidP="00FA12AC">
            <w:pPr>
              <w:pStyle w:val="a9"/>
            </w:pPr>
            <w:r>
              <w:t xml:space="preserve">Факультет </w:t>
            </w:r>
            <w:r w:rsidR="00FA12AC">
              <w:t>компьютерных систем и сетей</w:t>
            </w:r>
          </w:p>
        </w:tc>
      </w:tr>
      <w:tr w:rsidR="00F72898" w:rsidRPr="00165E8C" w:rsidTr="00F72898">
        <w:trPr>
          <w:trHeight w:hRule="exact" w:val="850"/>
          <w:jc w:val="center"/>
        </w:trPr>
        <w:tc>
          <w:tcPr>
            <w:tcW w:w="9570" w:type="dxa"/>
            <w:gridSpan w:val="3"/>
            <w:vAlign w:val="center"/>
          </w:tcPr>
          <w:p w:rsidR="00F72898" w:rsidRPr="00165E8C" w:rsidRDefault="00F72898" w:rsidP="00F72898">
            <w:pPr>
              <w:pStyle w:val="a9"/>
            </w:pPr>
            <w:r>
              <w:t>Кафедра электронных вычислительных средств</w:t>
            </w:r>
          </w:p>
        </w:tc>
      </w:tr>
      <w:tr w:rsidR="00165E8C" w:rsidRPr="00165E8C" w:rsidTr="003E7608">
        <w:trPr>
          <w:trHeight w:hRule="exact" w:val="4960"/>
          <w:jc w:val="center"/>
        </w:trPr>
        <w:tc>
          <w:tcPr>
            <w:tcW w:w="9570" w:type="dxa"/>
            <w:gridSpan w:val="3"/>
            <w:tcBorders>
              <w:bottom w:val="nil"/>
            </w:tcBorders>
            <w:vAlign w:val="center"/>
          </w:tcPr>
          <w:p w:rsidR="00165E8C" w:rsidRDefault="00852B6C" w:rsidP="00F72898">
            <w:pPr>
              <w:pStyle w:val="a9"/>
            </w:pPr>
            <w:r>
              <w:t>Отчет по лабораторной работе №</w:t>
            </w:r>
            <w:r w:rsidR="00164868">
              <w:t>3</w:t>
            </w:r>
            <w:r w:rsidR="00F72898">
              <w:t xml:space="preserve"> по курсу «</w:t>
            </w:r>
            <w:r w:rsidR="00164868">
              <w:t>Микропроцессорные системы</w:t>
            </w:r>
            <w:r w:rsidR="00FF4B40">
              <w:t>»</w:t>
            </w:r>
          </w:p>
          <w:p w:rsidR="00F72898" w:rsidRDefault="00F72898" w:rsidP="00F72898">
            <w:pPr>
              <w:pStyle w:val="a9"/>
            </w:pPr>
          </w:p>
          <w:p w:rsidR="00FA12AC" w:rsidRPr="00164868" w:rsidRDefault="00FA12AC" w:rsidP="00164868">
            <w:pPr>
              <w:ind w:firstLine="0"/>
              <w:rPr>
                <w:sz w:val="28"/>
                <w:szCs w:val="28"/>
              </w:rPr>
            </w:pPr>
          </w:p>
        </w:tc>
      </w:tr>
      <w:tr w:rsidR="00165E8C" w:rsidRPr="00165E8C" w:rsidTr="003E7608">
        <w:trPr>
          <w:trHeight w:hRule="exact" w:val="1415"/>
          <w:jc w:val="center"/>
        </w:trPr>
        <w:tc>
          <w:tcPr>
            <w:tcW w:w="3794" w:type="dxa"/>
            <w:tcBorders>
              <w:right w:val="nil"/>
            </w:tcBorders>
          </w:tcPr>
          <w:p w:rsidR="00165E8C" w:rsidRDefault="007F13F5" w:rsidP="007F13F5">
            <w:pPr>
              <w:pStyle w:val="a9"/>
              <w:jc w:val="left"/>
            </w:pPr>
            <w:r>
              <w:t>Выполнил</w:t>
            </w:r>
          </w:p>
          <w:p w:rsidR="007F13F5" w:rsidRDefault="00FA12AC" w:rsidP="007F13F5">
            <w:pPr>
              <w:pStyle w:val="a9"/>
              <w:jc w:val="left"/>
            </w:pPr>
            <w:proofErr w:type="gramStart"/>
            <w:r>
              <w:t>студент</w:t>
            </w:r>
            <w:proofErr w:type="gramEnd"/>
            <w:r>
              <w:t xml:space="preserve"> гр.</w:t>
            </w:r>
          </w:p>
          <w:p w:rsidR="007F13F5" w:rsidRPr="00165E8C" w:rsidRDefault="007F13F5" w:rsidP="007F13F5">
            <w:pPr>
              <w:pStyle w:val="a9"/>
              <w:jc w:val="left"/>
            </w:pPr>
            <w:bookmarkStart w:id="0" w:name="_GoBack"/>
            <w:bookmarkEnd w:id="0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:rsidR="00165E8C" w:rsidRPr="00165E8C" w:rsidRDefault="00165E8C" w:rsidP="00165E8C">
            <w:pPr>
              <w:pStyle w:val="a9"/>
            </w:pPr>
          </w:p>
        </w:tc>
        <w:tc>
          <w:tcPr>
            <w:tcW w:w="3225" w:type="dxa"/>
            <w:tcBorders>
              <w:left w:val="nil"/>
            </w:tcBorders>
          </w:tcPr>
          <w:p w:rsidR="00165E8C" w:rsidRDefault="007F13F5" w:rsidP="007F13F5">
            <w:pPr>
              <w:pStyle w:val="a9"/>
              <w:jc w:val="left"/>
            </w:pPr>
            <w:r>
              <w:t>Проверил</w:t>
            </w:r>
          </w:p>
          <w:p w:rsidR="007F13F5" w:rsidRPr="00165E8C" w:rsidRDefault="007206C0" w:rsidP="007F13F5">
            <w:pPr>
              <w:pStyle w:val="a9"/>
              <w:jc w:val="left"/>
            </w:pPr>
            <w:r>
              <w:t>Ключеня В. В</w:t>
            </w:r>
            <w:r w:rsidR="007F13F5">
              <w:t>.</w:t>
            </w:r>
          </w:p>
        </w:tc>
      </w:tr>
      <w:tr w:rsidR="00165E8C" w:rsidRPr="00165E8C" w:rsidTr="00F72898">
        <w:trPr>
          <w:trHeight w:hRule="exact" w:val="3692"/>
          <w:jc w:val="center"/>
        </w:trPr>
        <w:tc>
          <w:tcPr>
            <w:tcW w:w="9570" w:type="dxa"/>
            <w:gridSpan w:val="3"/>
            <w:vAlign w:val="bottom"/>
          </w:tcPr>
          <w:p w:rsidR="00164868" w:rsidRDefault="00164868" w:rsidP="00165E8C">
            <w:pPr>
              <w:pStyle w:val="a9"/>
            </w:pPr>
          </w:p>
          <w:p w:rsidR="00164868" w:rsidRDefault="00164868" w:rsidP="00165E8C">
            <w:pPr>
              <w:pStyle w:val="a9"/>
            </w:pPr>
          </w:p>
          <w:p w:rsidR="00165E8C" w:rsidRPr="00165E8C" w:rsidRDefault="00FA12AC" w:rsidP="00165E8C">
            <w:pPr>
              <w:pStyle w:val="a9"/>
            </w:pPr>
            <w:r>
              <w:t>Минск 2015</w:t>
            </w:r>
          </w:p>
        </w:tc>
      </w:tr>
    </w:tbl>
    <w:p w:rsidR="00CA5067" w:rsidRDefault="008A3118" w:rsidP="00CA5067">
      <w:pPr>
        <w:pStyle w:val="1"/>
      </w:pPr>
      <w:r>
        <w:lastRenderedPageBreak/>
        <w:t>Цель работы</w:t>
      </w:r>
      <w:r w:rsidR="00FE63F7">
        <w:t xml:space="preserve"> </w:t>
      </w:r>
    </w:p>
    <w:p w:rsidR="00084354" w:rsidRPr="00164868" w:rsidRDefault="00164868" w:rsidP="00164868">
      <w:pPr>
        <w:pStyle w:val="5"/>
      </w:pPr>
      <w:r>
        <w:t xml:space="preserve">Изучить основы составления </w:t>
      </w:r>
      <w:r>
        <w:rPr>
          <w:lang w:val="en-US"/>
        </w:rPr>
        <w:t>VHDL</w:t>
      </w:r>
      <w:r w:rsidRPr="00164868">
        <w:t xml:space="preserve"> </w:t>
      </w:r>
      <w:r>
        <w:t>проектов</w:t>
      </w:r>
      <w:r w:rsidRPr="00164868">
        <w:t xml:space="preserve"> </w:t>
      </w:r>
      <w:r>
        <w:t xml:space="preserve">в среде </w:t>
      </w:r>
      <w:r>
        <w:rPr>
          <w:lang w:val="en-US"/>
        </w:rPr>
        <w:t>Xilinx</w:t>
      </w:r>
      <w:r w:rsidRPr="00164868">
        <w:t xml:space="preserve"> </w:t>
      </w:r>
      <w:r>
        <w:rPr>
          <w:lang w:val="en-US"/>
        </w:rPr>
        <w:t>ISE</w:t>
      </w:r>
      <w:r w:rsidRPr="00164868">
        <w:t xml:space="preserve"> </w:t>
      </w:r>
      <w:r>
        <w:t xml:space="preserve">для </w:t>
      </w:r>
      <w:r>
        <w:rPr>
          <w:lang w:val="en-US"/>
        </w:rPr>
        <w:t>Spartan</w:t>
      </w:r>
      <w:r w:rsidRPr="00164868">
        <w:t xml:space="preserve">-3 </w:t>
      </w:r>
      <w:r>
        <w:rPr>
          <w:lang w:val="en-US"/>
        </w:rPr>
        <w:t>FPGA</w:t>
      </w:r>
      <w:r>
        <w:t>.</w:t>
      </w:r>
    </w:p>
    <w:p w:rsidR="00EB789D" w:rsidRDefault="00084354" w:rsidP="00EB789D">
      <w:pPr>
        <w:pStyle w:val="1"/>
      </w:pPr>
      <w:r>
        <w:t>Задание</w:t>
      </w:r>
    </w:p>
    <w:p w:rsidR="00164868" w:rsidRPr="00164868" w:rsidRDefault="00164868" w:rsidP="00164868">
      <w:pPr>
        <w:pStyle w:val="5"/>
      </w:pPr>
      <w:r>
        <w:t xml:space="preserve">Составить </w:t>
      </w:r>
      <w:r>
        <w:rPr>
          <w:lang w:val="en-US"/>
        </w:rPr>
        <w:t>VHDL</w:t>
      </w:r>
      <w:r w:rsidRPr="00164868">
        <w:t xml:space="preserve"> </w:t>
      </w:r>
      <w:r>
        <w:t xml:space="preserve">описание секундомера </w:t>
      </w:r>
      <w:r>
        <w:rPr>
          <w:lang w:val="en-US"/>
        </w:rPr>
        <w:t>c</w:t>
      </w:r>
      <w:r w:rsidRPr="00164868">
        <w:t xml:space="preserve"> </w:t>
      </w:r>
      <w:r>
        <w:t xml:space="preserve">выводом на </w:t>
      </w:r>
      <w:proofErr w:type="spellStart"/>
      <w:r>
        <w:t>семи</w:t>
      </w:r>
      <w:r w:rsidR="007841E8">
        <w:t>сегментный</w:t>
      </w:r>
      <w:proofErr w:type="spellEnd"/>
      <w:r w:rsidR="007841E8">
        <w:t xml:space="preserve"> индикатор</w:t>
      </w:r>
      <w:r w:rsidRPr="00164868">
        <w:t xml:space="preserve"> </w:t>
      </w:r>
      <w:r>
        <w:t xml:space="preserve">в среде </w:t>
      </w:r>
      <w:r>
        <w:rPr>
          <w:lang w:val="en-US"/>
        </w:rPr>
        <w:t>Xilinx</w:t>
      </w:r>
      <w:r w:rsidRPr="00164868">
        <w:t xml:space="preserve"> </w:t>
      </w:r>
      <w:r>
        <w:rPr>
          <w:lang w:val="en-US"/>
        </w:rPr>
        <w:t>ISE</w:t>
      </w:r>
      <w:r w:rsidRPr="00164868">
        <w:t xml:space="preserve"> </w:t>
      </w:r>
      <w:r>
        <w:t xml:space="preserve">для </w:t>
      </w:r>
      <w:r>
        <w:rPr>
          <w:lang w:val="en-US"/>
        </w:rPr>
        <w:t>Spartan</w:t>
      </w:r>
      <w:r w:rsidRPr="00164868">
        <w:t xml:space="preserve">-3 </w:t>
      </w:r>
      <w:r>
        <w:rPr>
          <w:lang w:val="en-US"/>
        </w:rPr>
        <w:t>FPGA</w:t>
      </w:r>
      <w:r>
        <w:t>.</w:t>
      </w:r>
    </w:p>
    <w:p w:rsidR="00863636" w:rsidRDefault="00C90948" w:rsidP="00C90948">
      <w:pPr>
        <w:pStyle w:val="1"/>
      </w:pPr>
      <w:r>
        <w:t>Ход работы</w:t>
      </w:r>
    </w:p>
    <w:p w:rsidR="007564BF" w:rsidRDefault="007564BF" w:rsidP="007564BF">
      <w:r>
        <w:t>Структурная схема устройства представлена на рисунке 1.</w:t>
      </w:r>
    </w:p>
    <w:p w:rsidR="007564BF" w:rsidRDefault="007564BF" w:rsidP="00DE298F">
      <w:pPr>
        <w:pStyle w:val="ac"/>
        <w:jc w:val="left"/>
      </w:pPr>
      <w:r w:rsidRPr="007564BF">
        <w:drawing>
          <wp:inline distT="0" distB="0" distL="0" distR="0">
            <wp:extent cx="5705475" cy="3102268"/>
            <wp:effectExtent l="0" t="0" r="0" b="3175"/>
            <wp:docPr id="1" name="Рисунок 1" descr="D:\work\210701\Аврамов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210701\Аврамов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07" cy="310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BF" w:rsidRPr="007564BF" w:rsidRDefault="007564BF" w:rsidP="007564BF">
      <w:pPr>
        <w:pStyle w:val="ac"/>
      </w:pPr>
      <w:r>
        <w:t>Рисунок 1 – Структурная схема</w:t>
      </w:r>
    </w:p>
    <w:p w:rsidR="00A4337F" w:rsidRPr="00F33A5B" w:rsidRDefault="00DE298F" w:rsidP="00DE298F">
      <w:pPr>
        <w:pStyle w:val="ac"/>
        <w:jc w:val="left"/>
      </w:pPr>
      <w:r>
        <w:t>Ниже приведено описание секундомера</w:t>
      </w:r>
      <w:r w:rsidRPr="00F33A5B">
        <w:t>:</w:t>
      </w:r>
    </w:p>
    <w:p w:rsidR="00DE298F" w:rsidRPr="00DE298F" w:rsidRDefault="00DE298F" w:rsidP="00DE298F">
      <w:pPr>
        <w:pStyle w:val="af3"/>
      </w:pPr>
      <w:proofErr w:type="gramStart"/>
      <w:r w:rsidRPr="00DE298F">
        <w:t>library</w:t>
      </w:r>
      <w:proofErr w:type="gramEnd"/>
      <w:r w:rsidRPr="00DE298F">
        <w:t xml:space="preserve"> </w:t>
      </w:r>
      <w:proofErr w:type="spellStart"/>
      <w:r w:rsidRPr="00DE298F">
        <w:t>ieee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proofErr w:type="gramStart"/>
      <w:r w:rsidRPr="00DE298F">
        <w:t>use</w:t>
      </w:r>
      <w:proofErr w:type="gramEnd"/>
      <w:r w:rsidRPr="00DE298F">
        <w:t xml:space="preserve"> ieee.std_logic_1164.all;</w:t>
      </w:r>
    </w:p>
    <w:p w:rsidR="00DE298F" w:rsidRPr="00DE298F" w:rsidRDefault="00DE298F" w:rsidP="00DE298F">
      <w:pPr>
        <w:pStyle w:val="af3"/>
      </w:pPr>
      <w:proofErr w:type="gramStart"/>
      <w:r w:rsidRPr="00DE298F">
        <w:t>use</w:t>
      </w:r>
      <w:proofErr w:type="gramEnd"/>
      <w:r w:rsidRPr="00DE298F">
        <w:t xml:space="preserve"> </w:t>
      </w:r>
      <w:proofErr w:type="spellStart"/>
      <w:r w:rsidRPr="00DE298F">
        <w:t>ieee.numeric_std.all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proofErr w:type="gramStart"/>
      <w:r w:rsidRPr="00DE298F">
        <w:t>entity</w:t>
      </w:r>
      <w:proofErr w:type="gramEnd"/>
      <w:r w:rsidRPr="00DE298F">
        <w:t xml:space="preserve"> </w:t>
      </w:r>
      <w:proofErr w:type="spellStart"/>
      <w:r w:rsidRPr="00DE298F">
        <w:t>stop_watch</w:t>
      </w:r>
      <w:proofErr w:type="spellEnd"/>
      <w:r w:rsidRPr="00DE298F">
        <w:t xml:space="preserve"> is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port(</w:t>
      </w:r>
      <w:proofErr w:type="gramEnd"/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spellStart"/>
      <w:proofErr w:type="gramStart"/>
      <w:r w:rsidRPr="00DE298F">
        <w:t>clk</w:t>
      </w:r>
      <w:proofErr w:type="spellEnd"/>
      <w:proofErr w:type="gramEnd"/>
      <w:r w:rsidRPr="00DE298F">
        <w:t xml:space="preserve">: in </w:t>
      </w:r>
      <w:proofErr w:type="spellStart"/>
      <w:r w:rsidRPr="00DE298F">
        <w:t>std_logic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gramStart"/>
      <w:r w:rsidRPr="00DE298F">
        <w:t>go</w:t>
      </w:r>
      <w:proofErr w:type="gramEnd"/>
      <w:r w:rsidRPr="00DE298F">
        <w:t xml:space="preserve">, </w:t>
      </w:r>
      <w:proofErr w:type="spellStart"/>
      <w:r w:rsidRPr="00DE298F">
        <w:t>clr</w:t>
      </w:r>
      <w:proofErr w:type="spellEnd"/>
      <w:r w:rsidRPr="00DE298F">
        <w:t xml:space="preserve">: in </w:t>
      </w:r>
      <w:proofErr w:type="spellStart"/>
      <w:r w:rsidRPr="00DE298F">
        <w:t>std_logic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r w:rsidRPr="00DE298F">
        <w:t xml:space="preserve">      d2, d1, d0: out </w:t>
      </w:r>
      <w:proofErr w:type="spellStart"/>
      <w:r w:rsidRPr="00DE298F">
        <w:t>std_logic_</w:t>
      </w:r>
      <w:proofErr w:type="gramStart"/>
      <w:r w:rsidRPr="00DE298F">
        <w:t>vector</w:t>
      </w:r>
      <w:proofErr w:type="spellEnd"/>
      <w:r w:rsidRPr="00DE298F">
        <w:t>(</w:t>
      </w:r>
      <w:proofErr w:type="gramEnd"/>
      <w:r w:rsidRPr="00DE298F">
        <w:t xml:space="preserve">3 </w:t>
      </w:r>
      <w:proofErr w:type="spellStart"/>
      <w:r w:rsidRPr="00DE298F">
        <w:t>downto</w:t>
      </w:r>
      <w:proofErr w:type="spellEnd"/>
      <w:r w:rsidRPr="00DE298F">
        <w:t xml:space="preserve"> 0)</w:t>
      </w:r>
    </w:p>
    <w:p w:rsidR="00DE298F" w:rsidRPr="00DE298F" w:rsidRDefault="00DE298F" w:rsidP="00DE298F">
      <w:pPr>
        <w:pStyle w:val="af3"/>
      </w:pPr>
      <w:r w:rsidRPr="00DE298F">
        <w:t xml:space="preserve">   );</w:t>
      </w:r>
    </w:p>
    <w:p w:rsidR="00DE298F" w:rsidRPr="00DE298F" w:rsidRDefault="00DE298F" w:rsidP="00DE298F">
      <w:pPr>
        <w:pStyle w:val="af3"/>
      </w:pPr>
      <w:proofErr w:type="gramStart"/>
      <w:r w:rsidRPr="00DE298F">
        <w:t>end</w:t>
      </w:r>
      <w:proofErr w:type="gramEnd"/>
      <w:r w:rsidRPr="00DE298F">
        <w:t xml:space="preserve"> </w:t>
      </w:r>
      <w:proofErr w:type="spellStart"/>
      <w:r w:rsidRPr="00DE298F">
        <w:t>stop_watch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</w:p>
    <w:p w:rsidR="00DE298F" w:rsidRPr="00DE298F" w:rsidRDefault="00DE298F" w:rsidP="00DE298F">
      <w:pPr>
        <w:pStyle w:val="af3"/>
      </w:pPr>
      <w:proofErr w:type="gramStart"/>
      <w:r w:rsidRPr="00DE298F">
        <w:lastRenderedPageBreak/>
        <w:t>architecture</w:t>
      </w:r>
      <w:proofErr w:type="gramEnd"/>
      <w:r w:rsidRPr="00DE298F">
        <w:t xml:space="preserve"> </w:t>
      </w:r>
      <w:proofErr w:type="spellStart"/>
      <w:r w:rsidRPr="00DE298F">
        <w:t>cascade_arch</w:t>
      </w:r>
      <w:proofErr w:type="spellEnd"/>
      <w:r w:rsidRPr="00DE298F">
        <w:t xml:space="preserve"> of </w:t>
      </w:r>
      <w:proofErr w:type="spellStart"/>
      <w:r w:rsidRPr="00DE298F">
        <w:t>stop_watch</w:t>
      </w:r>
      <w:proofErr w:type="spellEnd"/>
      <w:r w:rsidRPr="00DE298F">
        <w:t xml:space="preserve"> is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constant</w:t>
      </w:r>
      <w:proofErr w:type="gramEnd"/>
      <w:r w:rsidRPr="00DE298F">
        <w:t xml:space="preserve"> DVSR: integer:=5000000;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signal</w:t>
      </w:r>
      <w:proofErr w:type="gramEnd"/>
      <w:r w:rsidRPr="00DE298F">
        <w:t xml:space="preserve"> </w:t>
      </w:r>
      <w:proofErr w:type="spellStart"/>
      <w:r w:rsidRPr="00DE298F">
        <w:t>ms_reg</w:t>
      </w:r>
      <w:proofErr w:type="spellEnd"/>
      <w:r w:rsidRPr="00DE298F">
        <w:t xml:space="preserve">, </w:t>
      </w:r>
      <w:proofErr w:type="spellStart"/>
      <w:r w:rsidRPr="00DE298F">
        <w:t>ms_next</w:t>
      </w:r>
      <w:proofErr w:type="spellEnd"/>
      <w:r w:rsidRPr="00DE298F">
        <w:t xml:space="preserve">: unsigned(22 </w:t>
      </w:r>
      <w:proofErr w:type="spellStart"/>
      <w:r w:rsidRPr="00DE298F">
        <w:t>downto</w:t>
      </w:r>
      <w:proofErr w:type="spellEnd"/>
      <w:r w:rsidRPr="00DE298F">
        <w:t xml:space="preserve"> 0);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signal</w:t>
      </w:r>
      <w:proofErr w:type="gramEnd"/>
      <w:r w:rsidRPr="00DE298F">
        <w:t xml:space="preserve"> d2_reg, d1_reg, d0_reg: unsigned(3 </w:t>
      </w:r>
      <w:proofErr w:type="spellStart"/>
      <w:r w:rsidRPr="00DE298F">
        <w:t>downto</w:t>
      </w:r>
      <w:proofErr w:type="spellEnd"/>
      <w:r w:rsidRPr="00DE298F">
        <w:t xml:space="preserve"> 0);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signal</w:t>
      </w:r>
      <w:proofErr w:type="gramEnd"/>
      <w:r w:rsidRPr="00DE298F">
        <w:t xml:space="preserve"> d2_next, d1_next, d0_next: unsigned(3 </w:t>
      </w:r>
      <w:proofErr w:type="spellStart"/>
      <w:r w:rsidRPr="00DE298F">
        <w:t>downto</w:t>
      </w:r>
      <w:proofErr w:type="spellEnd"/>
      <w:r w:rsidRPr="00DE298F">
        <w:t xml:space="preserve"> 0);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signal</w:t>
      </w:r>
      <w:proofErr w:type="gramEnd"/>
      <w:r w:rsidRPr="00DE298F">
        <w:t xml:space="preserve"> d1_en, d2_en, d0_en: </w:t>
      </w:r>
      <w:proofErr w:type="spellStart"/>
      <w:r w:rsidRPr="00DE298F">
        <w:t>std_logic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signal</w:t>
      </w:r>
      <w:proofErr w:type="gramEnd"/>
      <w:r w:rsidRPr="00DE298F">
        <w:t xml:space="preserve"> </w:t>
      </w:r>
      <w:proofErr w:type="spellStart"/>
      <w:r w:rsidRPr="00DE298F">
        <w:t>ms_tick</w:t>
      </w:r>
      <w:proofErr w:type="spellEnd"/>
      <w:r w:rsidRPr="00DE298F">
        <w:t xml:space="preserve">, d0_tick, d1_tick: </w:t>
      </w:r>
      <w:proofErr w:type="spellStart"/>
      <w:r w:rsidRPr="00DE298F">
        <w:t>std_logic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proofErr w:type="gramStart"/>
      <w:r w:rsidRPr="00DE298F">
        <w:t>begin</w:t>
      </w:r>
      <w:proofErr w:type="gramEnd"/>
    </w:p>
    <w:p w:rsidR="00DE298F" w:rsidRPr="00DE298F" w:rsidRDefault="00DE298F" w:rsidP="00DE298F">
      <w:pPr>
        <w:pStyle w:val="af3"/>
      </w:pPr>
      <w:r w:rsidRPr="00DE298F">
        <w:t xml:space="preserve">   -- register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process(</w:t>
      </w:r>
      <w:proofErr w:type="spellStart"/>
      <w:proofErr w:type="gramEnd"/>
      <w:r w:rsidRPr="00DE298F">
        <w:t>clk</w:t>
      </w:r>
      <w:proofErr w:type="spellEnd"/>
      <w:r w:rsidRPr="00DE298F">
        <w:t>)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begin</w:t>
      </w:r>
      <w:proofErr w:type="gramEnd"/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gramStart"/>
      <w:r w:rsidRPr="00DE298F">
        <w:t>if</w:t>
      </w:r>
      <w:proofErr w:type="gramEnd"/>
      <w:r w:rsidRPr="00DE298F">
        <w:t xml:space="preserve"> (</w:t>
      </w:r>
      <w:proofErr w:type="spellStart"/>
      <w:r w:rsidRPr="00DE298F">
        <w:t>clk'event</w:t>
      </w:r>
      <w:proofErr w:type="spellEnd"/>
      <w:r w:rsidRPr="00DE298F">
        <w:t xml:space="preserve"> and </w:t>
      </w:r>
      <w:proofErr w:type="spellStart"/>
      <w:r w:rsidRPr="00DE298F">
        <w:t>clk</w:t>
      </w:r>
      <w:proofErr w:type="spellEnd"/>
      <w:r w:rsidRPr="00DE298F">
        <w:t>='1') then</w:t>
      </w:r>
    </w:p>
    <w:p w:rsidR="00DE298F" w:rsidRPr="00DE298F" w:rsidRDefault="00DE298F" w:rsidP="00DE298F">
      <w:pPr>
        <w:pStyle w:val="af3"/>
      </w:pPr>
      <w:r w:rsidRPr="00DE298F">
        <w:t xml:space="preserve">         </w:t>
      </w:r>
      <w:proofErr w:type="spellStart"/>
      <w:r w:rsidRPr="00DE298F">
        <w:t>ms_reg</w:t>
      </w:r>
      <w:proofErr w:type="spellEnd"/>
      <w:r w:rsidRPr="00DE298F">
        <w:t xml:space="preserve"> &lt;= </w:t>
      </w:r>
      <w:proofErr w:type="spellStart"/>
      <w:r w:rsidRPr="00DE298F">
        <w:t>ms_next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r w:rsidRPr="00DE298F">
        <w:t xml:space="preserve">         d2_reg &lt;= d2_next;</w:t>
      </w:r>
    </w:p>
    <w:p w:rsidR="00DE298F" w:rsidRPr="00DE298F" w:rsidRDefault="00DE298F" w:rsidP="00DE298F">
      <w:pPr>
        <w:pStyle w:val="af3"/>
      </w:pPr>
      <w:r w:rsidRPr="00DE298F">
        <w:t xml:space="preserve">         d1_reg &lt;= d1_next;</w:t>
      </w:r>
    </w:p>
    <w:p w:rsidR="00DE298F" w:rsidRPr="00DE298F" w:rsidRDefault="00DE298F" w:rsidP="00DE298F">
      <w:pPr>
        <w:pStyle w:val="af3"/>
      </w:pPr>
      <w:r w:rsidRPr="00DE298F">
        <w:t xml:space="preserve">         d0_reg &lt;= d0_next;</w:t>
      </w:r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gramStart"/>
      <w:r w:rsidRPr="00DE298F">
        <w:t>end</w:t>
      </w:r>
      <w:proofErr w:type="gramEnd"/>
      <w:r w:rsidRPr="00DE298F">
        <w:t xml:space="preserve"> if;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gramStart"/>
      <w:r w:rsidRPr="00DE298F">
        <w:t>end</w:t>
      </w:r>
      <w:proofErr w:type="gramEnd"/>
      <w:r w:rsidRPr="00DE298F">
        <w:t xml:space="preserve"> process;</w:t>
      </w:r>
    </w:p>
    <w:p w:rsidR="00DE298F" w:rsidRPr="00DE298F" w:rsidRDefault="00DE298F" w:rsidP="00DE298F">
      <w:pPr>
        <w:pStyle w:val="af3"/>
      </w:pPr>
    </w:p>
    <w:p w:rsidR="00DE298F" w:rsidRPr="00DE298F" w:rsidRDefault="00DE298F" w:rsidP="00DE298F">
      <w:pPr>
        <w:pStyle w:val="af3"/>
      </w:pPr>
      <w:r w:rsidRPr="00DE298F">
        <w:t xml:space="preserve">   -- </w:t>
      </w:r>
      <w:proofErr w:type="gramStart"/>
      <w:r w:rsidRPr="00DE298F">
        <w:t>next-state</w:t>
      </w:r>
      <w:proofErr w:type="gramEnd"/>
      <w:r w:rsidRPr="00DE298F">
        <w:t xml:space="preserve"> logic</w:t>
      </w:r>
    </w:p>
    <w:p w:rsidR="00DE298F" w:rsidRPr="00DE298F" w:rsidRDefault="00DE298F" w:rsidP="00DE298F">
      <w:pPr>
        <w:pStyle w:val="af3"/>
      </w:pPr>
      <w:r w:rsidRPr="00DE298F">
        <w:t xml:space="preserve">   -- 0.1 sec tick generator: mod-5000000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spellStart"/>
      <w:r w:rsidRPr="00DE298F">
        <w:t>ms_next</w:t>
      </w:r>
      <w:proofErr w:type="spellEnd"/>
      <w:r w:rsidRPr="00DE298F">
        <w:t xml:space="preserve"> &lt;=</w:t>
      </w:r>
    </w:p>
    <w:p w:rsidR="00DE298F" w:rsidRPr="00DE298F" w:rsidRDefault="00DE298F" w:rsidP="00DE298F">
      <w:pPr>
        <w:pStyle w:val="af3"/>
      </w:pPr>
      <w:r w:rsidRPr="00DE298F">
        <w:t xml:space="preserve">      (</w:t>
      </w:r>
      <w:proofErr w:type="gramStart"/>
      <w:r w:rsidRPr="00DE298F">
        <w:t>others</w:t>
      </w:r>
      <w:proofErr w:type="gramEnd"/>
      <w:r w:rsidRPr="00DE298F">
        <w:t xml:space="preserve">=&gt;'0') when </w:t>
      </w:r>
      <w:proofErr w:type="spellStart"/>
      <w:r w:rsidRPr="00DE298F">
        <w:t>clr</w:t>
      </w:r>
      <w:proofErr w:type="spellEnd"/>
      <w:r w:rsidRPr="00DE298F">
        <w:t>='1' or</w:t>
      </w:r>
    </w:p>
    <w:p w:rsidR="00DE298F" w:rsidRPr="00DE298F" w:rsidRDefault="00DE298F" w:rsidP="00DE298F">
      <w:pPr>
        <w:pStyle w:val="af3"/>
      </w:pPr>
      <w:r w:rsidRPr="00DE298F">
        <w:t xml:space="preserve">                        (</w:t>
      </w:r>
      <w:proofErr w:type="spellStart"/>
      <w:r w:rsidRPr="00DE298F">
        <w:t>ms_reg</w:t>
      </w:r>
      <w:proofErr w:type="spellEnd"/>
      <w:r w:rsidRPr="00DE298F">
        <w:t>=DVSR and go='1') else</w:t>
      </w:r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spellStart"/>
      <w:r w:rsidRPr="00DE298F">
        <w:t>ms_reg</w:t>
      </w:r>
      <w:proofErr w:type="spellEnd"/>
      <w:r w:rsidRPr="00DE298F">
        <w:t xml:space="preserve"> + 1 when go='1' else</w:t>
      </w:r>
    </w:p>
    <w:p w:rsidR="00DE298F" w:rsidRPr="00DE298F" w:rsidRDefault="00DE298F" w:rsidP="00DE298F">
      <w:pPr>
        <w:pStyle w:val="af3"/>
      </w:pPr>
      <w:r w:rsidRPr="00DE298F">
        <w:t xml:space="preserve">      </w:t>
      </w:r>
      <w:proofErr w:type="spellStart"/>
      <w:r w:rsidRPr="00DE298F">
        <w:t>ms_reg</w:t>
      </w:r>
      <w:proofErr w:type="spellEnd"/>
      <w:r w:rsidRPr="00DE298F">
        <w:t>;</w:t>
      </w:r>
    </w:p>
    <w:p w:rsidR="00DE298F" w:rsidRPr="00DE298F" w:rsidRDefault="00DE298F" w:rsidP="00DE298F">
      <w:pPr>
        <w:pStyle w:val="af3"/>
      </w:pPr>
      <w:r w:rsidRPr="00DE298F">
        <w:t xml:space="preserve">   </w:t>
      </w:r>
      <w:proofErr w:type="spellStart"/>
      <w:r w:rsidRPr="00DE298F">
        <w:t>ms_tick</w:t>
      </w:r>
      <w:proofErr w:type="spellEnd"/>
      <w:r w:rsidRPr="00DE298F">
        <w:t xml:space="preserve"> &lt;= '1' when </w:t>
      </w:r>
      <w:proofErr w:type="spellStart"/>
      <w:r w:rsidRPr="00DE298F">
        <w:t>ms_reg</w:t>
      </w:r>
      <w:proofErr w:type="spellEnd"/>
      <w:r w:rsidRPr="00DE298F">
        <w:t>=DVSR else '0';</w:t>
      </w:r>
    </w:p>
    <w:p w:rsidR="00DE298F" w:rsidRPr="00DE298F" w:rsidRDefault="00DE298F" w:rsidP="00DE298F">
      <w:pPr>
        <w:pStyle w:val="af3"/>
      </w:pPr>
      <w:r w:rsidRPr="00DE298F">
        <w:t xml:space="preserve">   -- 0.1 sec counter</w:t>
      </w:r>
    </w:p>
    <w:p w:rsidR="00DE298F" w:rsidRPr="00DE298F" w:rsidRDefault="00DE298F" w:rsidP="00DE298F">
      <w:pPr>
        <w:pStyle w:val="af3"/>
      </w:pPr>
      <w:r w:rsidRPr="00DE298F">
        <w:t xml:space="preserve">   d0_en &lt;= '1' when </w:t>
      </w:r>
      <w:proofErr w:type="spellStart"/>
      <w:r w:rsidRPr="00DE298F">
        <w:t>ms_tick</w:t>
      </w:r>
      <w:proofErr w:type="spellEnd"/>
      <w:r w:rsidRPr="00DE298F">
        <w:t>='1' else '0';</w:t>
      </w:r>
    </w:p>
    <w:p w:rsidR="00DE298F" w:rsidRPr="00DE298F" w:rsidRDefault="00DE298F" w:rsidP="00DE298F">
      <w:pPr>
        <w:pStyle w:val="af3"/>
      </w:pPr>
      <w:r w:rsidRPr="00DE298F">
        <w:t xml:space="preserve">   d0_next &lt;=</w:t>
      </w:r>
    </w:p>
    <w:p w:rsidR="00DE298F" w:rsidRPr="00DE298F" w:rsidRDefault="00DE298F" w:rsidP="00DE298F">
      <w:pPr>
        <w:pStyle w:val="af3"/>
      </w:pPr>
      <w:r w:rsidRPr="00DE298F">
        <w:t xml:space="preserve">      "0000" when (</w:t>
      </w:r>
      <w:proofErr w:type="spellStart"/>
      <w:r w:rsidRPr="00DE298F">
        <w:t>clr</w:t>
      </w:r>
      <w:proofErr w:type="spellEnd"/>
      <w:r w:rsidRPr="00DE298F">
        <w:t>='1') or (d0_en='1' and d0_reg=9) else</w:t>
      </w:r>
    </w:p>
    <w:p w:rsidR="00DE298F" w:rsidRPr="00DE298F" w:rsidRDefault="00DE298F" w:rsidP="00DE298F">
      <w:pPr>
        <w:pStyle w:val="af3"/>
      </w:pPr>
      <w:r w:rsidRPr="00DE298F">
        <w:t xml:space="preserve">      d0_reg + 1 when d0_en='1' else</w:t>
      </w:r>
    </w:p>
    <w:p w:rsidR="00DE298F" w:rsidRPr="00DE298F" w:rsidRDefault="00DE298F" w:rsidP="00DE298F">
      <w:pPr>
        <w:pStyle w:val="af3"/>
      </w:pPr>
      <w:r w:rsidRPr="00DE298F">
        <w:t xml:space="preserve">      d0_reg;</w:t>
      </w:r>
    </w:p>
    <w:p w:rsidR="00DE298F" w:rsidRPr="00DE298F" w:rsidRDefault="00DE298F" w:rsidP="00DE298F">
      <w:pPr>
        <w:pStyle w:val="af3"/>
      </w:pPr>
      <w:r w:rsidRPr="00DE298F">
        <w:t xml:space="preserve">   d0_tick &lt;= '1' when d0_reg=9 else '0';</w:t>
      </w:r>
    </w:p>
    <w:p w:rsidR="00DE298F" w:rsidRPr="00DE298F" w:rsidRDefault="00DE298F" w:rsidP="00DE298F">
      <w:pPr>
        <w:pStyle w:val="af3"/>
      </w:pPr>
      <w:r w:rsidRPr="00DE298F">
        <w:t xml:space="preserve">   -- 1 sec counter</w:t>
      </w:r>
    </w:p>
    <w:p w:rsidR="00DE298F" w:rsidRPr="00DE298F" w:rsidRDefault="00DE298F" w:rsidP="00DE298F">
      <w:pPr>
        <w:pStyle w:val="af3"/>
      </w:pPr>
      <w:r w:rsidRPr="00DE298F">
        <w:t xml:space="preserve">   d1_en &lt;= '1' when </w:t>
      </w:r>
      <w:proofErr w:type="spellStart"/>
      <w:r w:rsidRPr="00DE298F">
        <w:t>ms_tick</w:t>
      </w:r>
      <w:proofErr w:type="spellEnd"/>
      <w:r w:rsidRPr="00DE298F">
        <w:t>='1' and d0_tick='1' else '0';</w:t>
      </w:r>
    </w:p>
    <w:p w:rsidR="00DE298F" w:rsidRPr="00DE298F" w:rsidRDefault="00DE298F" w:rsidP="00DE298F">
      <w:pPr>
        <w:pStyle w:val="af3"/>
      </w:pPr>
      <w:r w:rsidRPr="00DE298F">
        <w:t xml:space="preserve">   d1_next &lt;=</w:t>
      </w:r>
    </w:p>
    <w:p w:rsidR="00DE298F" w:rsidRPr="00DE298F" w:rsidRDefault="00DE298F" w:rsidP="00DE298F">
      <w:pPr>
        <w:pStyle w:val="af3"/>
      </w:pPr>
      <w:r w:rsidRPr="00DE298F">
        <w:t xml:space="preserve">      "0000" when (</w:t>
      </w:r>
      <w:proofErr w:type="spellStart"/>
      <w:r w:rsidRPr="00DE298F">
        <w:t>clr</w:t>
      </w:r>
      <w:proofErr w:type="spellEnd"/>
      <w:r w:rsidRPr="00DE298F">
        <w:t>='1') or (d1_en='1' and d1_reg=9) else</w:t>
      </w:r>
    </w:p>
    <w:p w:rsidR="00DE298F" w:rsidRPr="00DE298F" w:rsidRDefault="00DE298F" w:rsidP="00DE298F">
      <w:pPr>
        <w:pStyle w:val="af3"/>
      </w:pPr>
      <w:r w:rsidRPr="00DE298F">
        <w:t xml:space="preserve">      d1_reg + 1 when d1_en='1' else</w:t>
      </w:r>
    </w:p>
    <w:p w:rsidR="00DE298F" w:rsidRPr="00DE298F" w:rsidRDefault="00DE298F" w:rsidP="00DE298F">
      <w:pPr>
        <w:pStyle w:val="af3"/>
      </w:pPr>
      <w:r w:rsidRPr="00DE298F">
        <w:t xml:space="preserve">      d1_reg;</w:t>
      </w:r>
    </w:p>
    <w:p w:rsidR="00DE298F" w:rsidRPr="00DE298F" w:rsidRDefault="00DE298F" w:rsidP="00DE298F">
      <w:pPr>
        <w:pStyle w:val="af3"/>
      </w:pPr>
      <w:r w:rsidRPr="00DE298F">
        <w:t xml:space="preserve">   d1_tick &lt;= '1' when d1_reg=9 else '0';</w:t>
      </w:r>
    </w:p>
    <w:p w:rsidR="00DE298F" w:rsidRDefault="00DE298F" w:rsidP="00DE298F">
      <w:pPr>
        <w:pStyle w:val="af3"/>
      </w:pPr>
      <w:r w:rsidRPr="00DE298F">
        <w:t xml:space="preserve">   </w:t>
      </w:r>
      <w:r>
        <w:t>-- 10 sec counter</w:t>
      </w:r>
    </w:p>
    <w:p w:rsidR="00DE298F" w:rsidRDefault="00DE298F" w:rsidP="00DE298F">
      <w:pPr>
        <w:pStyle w:val="af3"/>
      </w:pPr>
      <w:r>
        <w:t xml:space="preserve">   d2_en &lt;=</w:t>
      </w:r>
    </w:p>
    <w:p w:rsidR="00DE298F" w:rsidRPr="00DE298F" w:rsidRDefault="00DE298F" w:rsidP="00DE298F">
      <w:pPr>
        <w:pStyle w:val="af3"/>
      </w:pPr>
      <w:r w:rsidRPr="00DE298F">
        <w:t xml:space="preserve">      '1' when </w:t>
      </w:r>
      <w:proofErr w:type="spellStart"/>
      <w:r w:rsidRPr="00DE298F">
        <w:t>ms_tick</w:t>
      </w:r>
      <w:proofErr w:type="spellEnd"/>
      <w:r w:rsidRPr="00DE298F">
        <w:t>='1' and d0_tick='1' and d1_tick='1' else</w:t>
      </w:r>
    </w:p>
    <w:p w:rsidR="00DE298F" w:rsidRDefault="00DE298F" w:rsidP="00DE298F">
      <w:pPr>
        <w:pStyle w:val="af3"/>
      </w:pPr>
      <w:r w:rsidRPr="00DE298F">
        <w:t xml:space="preserve">      </w:t>
      </w:r>
      <w:r>
        <w:t>'0';</w:t>
      </w:r>
    </w:p>
    <w:p w:rsidR="00DE298F" w:rsidRDefault="00DE298F" w:rsidP="00DE298F">
      <w:pPr>
        <w:pStyle w:val="af3"/>
      </w:pPr>
      <w:r>
        <w:t xml:space="preserve">   d2_next &lt;=</w:t>
      </w:r>
    </w:p>
    <w:p w:rsidR="00DE298F" w:rsidRPr="00DE298F" w:rsidRDefault="00DE298F" w:rsidP="00DE298F">
      <w:pPr>
        <w:pStyle w:val="af3"/>
      </w:pPr>
      <w:r w:rsidRPr="00DE298F">
        <w:t xml:space="preserve">      "0000" when (</w:t>
      </w:r>
      <w:proofErr w:type="spellStart"/>
      <w:r w:rsidRPr="00DE298F">
        <w:t>clr</w:t>
      </w:r>
      <w:proofErr w:type="spellEnd"/>
      <w:r w:rsidRPr="00DE298F">
        <w:t>='1') or (d2_en='1' and d2_reg=5) else</w:t>
      </w:r>
    </w:p>
    <w:p w:rsidR="00DE298F" w:rsidRPr="00DE298F" w:rsidRDefault="00DE298F" w:rsidP="00DE298F">
      <w:pPr>
        <w:pStyle w:val="af3"/>
      </w:pPr>
      <w:r w:rsidRPr="00DE298F">
        <w:t xml:space="preserve">      d2_reg + 1 when d2_en='1' else</w:t>
      </w:r>
    </w:p>
    <w:p w:rsidR="00DE298F" w:rsidRPr="00DE298F" w:rsidRDefault="00DE298F" w:rsidP="00DE298F">
      <w:pPr>
        <w:pStyle w:val="af3"/>
      </w:pPr>
      <w:r w:rsidRPr="00DE298F">
        <w:t xml:space="preserve">      d2_reg;</w:t>
      </w:r>
    </w:p>
    <w:p w:rsidR="00DE298F" w:rsidRPr="00DE298F" w:rsidRDefault="00DE298F" w:rsidP="00DE298F">
      <w:pPr>
        <w:pStyle w:val="af3"/>
      </w:pPr>
    </w:p>
    <w:p w:rsidR="00DE298F" w:rsidRPr="00DE298F" w:rsidRDefault="00DE298F" w:rsidP="00DE298F">
      <w:pPr>
        <w:pStyle w:val="af3"/>
      </w:pPr>
      <w:r w:rsidRPr="00DE298F">
        <w:t xml:space="preserve">   -- </w:t>
      </w:r>
      <w:proofErr w:type="gramStart"/>
      <w:r w:rsidRPr="00DE298F">
        <w:t>output</w:t>
      </w:r>
      <w:proofErr w:type="gramEnd"/>
      <w:r w:rsidRPr="00DE298F">
        <w:t xml:space="preserve"> logic</w:t>
      </w:r>
    </w:p>
    <w:p w:rsidR="00DE298F" w:rsidRPr="00DE298F" w:rsidRDefault="00DE298F" w:rsidP="00DE298F">
      <w:pPr>
        <w:pStyle w:val="af3"/>
      </w:pPr>
      <w:r w:rsidRPr="00DE298F">
        <w:lastRenderedPageBreak/>
        <w:t xml:space="preserve">   d0 &lt;= </w:t>
      </w:r>
      <w:proofErr w:type="spellStart"/>
      <w:r w:rsidRPr="00DE298F">
        <w:t>std_logic_</w:t>
      </w:r>
      <w:proofErr w:type="gramStart"/>
      <w:r w:rsidRPr="00DE298F">
        <w:t>vector</w:t>
      </w:r>
      <w:proofErr w:type="spellEnd"/>
      <w:r w:rsidRPr="00DE298F">
        <w:t>(</w:t>
      </w:r>
      <w:proofErr w:type="gramEnd"/>
      <w:r w:rsidRPr="00DE298F">
        <w:t>d0_reg);</w:t>
      </w:r>
    </w:p>
    <w:p w:rsidR="00DE298F" w:rsidRPr="00DE298F" w:rsidRDefault="00DE298F" w:rsidP="00DE298F">
      <w:pPr>
        <w:pStyle w:val="af3"/>
      </w:pPr>
      <w:r w:rsidRPr="00DE298F">
        <w:t xml:space="preserve">   d1 &lt;= </w:t>
      </w:r>
      <w:proofErr w:type="spellStart"/>
      <w:r w:rsidRPr="00DE298F">
        <w:t>std_logic_</w:t>
      </w:r>
      <w:proofErr w:type="gramStart"/>
      <w:r w:rsidRPr="00DE298F">
        <w:t>vector</w:t>
      </w:r>
      <w:proofErr w:type="spellEnd"/>
      <w:r w:rsidRPr="00DE298F">
        <w:t>(</w:t>
      </w:r>
      <w:proofErr w:type="gramEnd"/>
      <w:r w:rsidRPr="00DE298F">
        <w:t>d1_reg);</w:t>
      </w:r>
    </w:p>
    <w:p w:rsidR="00DE298F" w:rsidRPr="00DE298F" w:rsidRDefault="00DE298F" w:rsidP="00DE298F">
      <w:pPr>
        <w:pStyle w:val="af3"/>
      </w:pPr>
      <w:r w:rsidRPr="00DE298F">
        <w:t xml:space="preserve">   d2 &lt;= </w:t>
      </w:r>
      <w:proofErr w:type="spellStart"/>
      <w:r w:rsidRPr="00DE298F">
        <w:t>std_logic_</w:t>
      </w:r>
      <w:proofErr w:type="gramStart"/>
      <w:r w:rsidRPr="00DE298F">
        <w:t>vector</w:t>
      </w:r>
      <w:proofErr w:type="spellEnd"/>
      <w:r w:rsidRPr="00DE298F">
        <w:t>(</w:t>
      </w:r>
      <w:proofErr w:type="gramEnd"/>
      <w:r w:rsidRPr="00DE298F">
        <w:t>d2_reg);</w:t>
      </w:r>
    </w:p>
    <w:p w:rsidR="00DE298F" w:rsidRPr="007564BF" w:rsidRDefault="00DE298F" w:rsidP="00DE298F">
      <w:pPr>
        <w:pStyle w:val="af3"/>
        <w:rPr>
          <w:lang w:val="ru-RU"/>
        </w:rPr>
      </w:pPr>
      <w:proofErr w:type="gramStart"/>
      <w:r>
        <w:t>end</w:t>
      </w:r>
      <w:proofErr w:type="gramEnd"/>
      <w:r w:rsidRPr="007564BF">
        <w:rPr>
          <w:lang w:val="ru-RU"/>
        </w:rPr>
        <w:t xml:space="preserve"> </w:t>
      </w:r>
      <w:r>
        <w:t>cascade</w:t>
      </w:r>
      <w:r w:rsidRPr="007564BF">
        <w:rPr>
          <w:lang w:val="ru-RU"/>
        </w:rPr>
        <w:t>_</w:t>
      </w:r>
      <w:r>
        <w:t>arch</w:t>
      </w:r>
      <w:r w:rsidRPr="007564BF">
        <w:rPr>
          <w:lang w:val="ru-RU"/>
        </w:rPr>
        <w:t>;</w:t>
      </w:r>
    </w:p>
    <w:p w:rsidR="00DE298F" w:rsidRPr="007564BF" w:rsidRDefault="00DE298F" w:rsidP="00DE298F">
      <w:pPr>
        <w:pStyle w:val="af3"/>
        <w:rPr>
          <w:lang w:val="ru-RU"/>
        </w:rPr>
      </w:pPr>
    </w:p>
    <w:p w:rsidR="00DE298F" w:rsidRPr="007841E8" w:rsidRDefault="007841E8" w:rsidP="007841E8">
      <w:r>
        <w:t xml:space="preserve">Далее приведен код, позволяющий вывести результат работы на </w:t>
      </w:r>
      <w:proofErr w:type="spellStart"/>
      <w:r>
        <w:t>семисегментные</w:t>
      </w:r>
      <w:proofErr w:type="spellEnd"/>
      <w:r>
        <w:t xml:space="preserve"> индикаторы</w:t>
      </w:r>
      <w:r w:rsidRPr="007841E8">
        <w:t>:</w:t>
      </w:r>
    </w:p>
    <w:p w:rsidR="007841E8" w:rsidRPr="007841E8" w:rsidRDefault="007841E8" w:rsidP="007841E8">
      <w:pPr>
        <w:pStyle w:val="af3"/>
      </w:pPr>
      <w:proofErr w:type="gramStart"/>
      <w:r w:rsidRPr="007841E8">
        <w:t>library</w:t>
      </w:r>
      <w:proofErr w:type="gramEnd"/>
      <w:r w:rsidRPr="007841E8">
        <w:t xml:space="preserve"> </w:t>
      </w:r>
      <w:proofErr w:type="spellStart"/>
      <w:r w:rsidRPr="007841E8">
        <w:t>ieee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proofErr w:type="gramStart"/>
      <w:r w:rsidRPr="007841E8">
        <w:t>use</w:t>
      </w:r>
      <w:proofErr w:type="gramEnd"/>
      <w:r w:rsidRPr="007841E8">
        <w:t xml:space="preserve"> ieee.std_logic_1164.all;</w:t>
      </w:r>
    </w:p>
    <w:p w:rsidR="007841E8" w:rsidRPr="007841E8" w:rsidRDefault="007841E8" w:rsidP="007841E8">
      <w:pPr>
        <w:pStyle w:val="af3"/>
      </w:pPr>
      <w:proofErr w:type="gramStart"/>
      <w:r w:rsidRPr="007841E8">
        <w:t>use</w:t>
      </w:r>
      <w:proofErr w:type="gramEnd"/>
      <w:r w:rsidRPr="007841E8">
        <w:t xml:space="preserve"> </w:t>
      </w:r>
      <w:proofErr w:type="spellStart"/>
      <w:r w:rsidRPr="007841E8">
        <w:t>ieee.numeric_std.all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proofErr w:type="gramStart"/>
      <w:r w:rsidRPr="007841E8">
        <w:t>entity</w:t>
      </w:r>
      <w:proofErr w:type="gramEnd"/>
      <w:r w:rsidRPr="007841E8">
        <w:t xml:space="preserve"> </w:t>
      </w:r>
      <w:proofErr w:type="spellStart"/>
      <w:r w:rsidRPr="007841E8">
        <w:t>disp_hex_mux</w:t>
      </w:r>
      <w:proofErr w:type="spellEnd"/>
      <w:r w:rsidRPr="007841E8">
        <w:t xml:space="preserve"> is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port(</w:t>
      </w:r>
      <w:proofErr w:type="gramEnd"/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clk</w:t>
      </w:r>
      <w:proofErr w:type="spellEnd"/>
      <w:proofErr w:type="gramEnd"/>
      <w:r w:rsidRPr="007841E8">
        <w:t xml:space="preserve">, reset: in </w:t>
      </w:r>
      <w:proofErr w:type="spellStart"/>
      <w:r w:rsidRPr="007841E8">
        <w:t>std_logic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r w:rsidRPr="007841E8">
        <w:t xml:space="preserve">      hex3, hex2, hex1, hex0: in </w:t>
      </w:r>
      <w:proofErr w:type="spellStart"/>
      <w:r w:rsidRPr="007841E8">
        <w:t>std_logic_</w:t>
      </w:r>
      <w:proofErr w:type="gramStart"/>
      <w:r w:rsidRPr="007841E8">
        <w:t>vector</w:t>
      </w:r>
      <w:proofErr w:type="spellEnd"/>
      <w:r w:rsidRPr="007841E8">
        <w:t>(</w:t>
      </w:r>
      <w:proofErr w:type="gramEnd"/>
      <w:r w:rsidRPr="007841E8">
        <w:t xml:space="preserve">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r w:rsidRPr="007841E8">
        <w:t>dp_in</w:t>
      </w:r>
      <w:proofErr w:type="spellEnd"/>
      <w:r w:rsidRPr="007841E8">
        <w:t xml:space="preserve">: in </w:t>
      </w:r>
      <w:proofErr w:type="spellStart"/>
      <w:r w:rsidRPr="007841E8">
        <w:t>std_logic_</w:t>
      </w:r>
      <w:proofErr w:type="gramStart"/>
      <w:r w:rsidRPr="007841E8">
        <w:t>vector</w:t>
      </w:r>
      <w:proofErr w:type="spellEnd"/>
      <w:r w:rsidRPr="007841E8">
        <w:t>(</w:t>
      </w:r>
      <w:proofErr w:type="gramEnd"/>
      <w:r w:rsidRPr="007841E8">
        <w:t xml:space="preserve">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an</w:t>
      </w:r>
      <w:proofErr w:type="gramEnd"/>
      <w:r w:rsidRPr="007841E8">
        <w:t xml:space="preserve">: out </w:t>
      </w:r>
      <w:proofErr w:type="spellStart"/>
      <w:r w:rsidRPr="007841E8">
        <w:t>std_logic_vector</w:t>
      </w:r>
      <w:proofErr w:type="spellEnd"/>
      <w:r w:rsidRPr="007841E8">
        <w:t xml:space="preserve">(3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seg</w:t>
      </w:r>
      <w:proofErr w:type="spellEnd"/>
      <w:proofErr w:type="gramEnd"/>
      <w:r w:rsidRPr="007841E8">
        <w:t xml:space="preserve">: out </w:t>
      </w:r>
      <w:proofErr w:type="spellStart"/>
      <w:r w:rsidRPr="007841E8">
        <w:t>std_logic_vector</w:t>
      </w:r>
      <w:proofErr w:type="spellEnd"/>
      <w:r w:rsidRPr="007841E8">
        <w:t xml:space="preserve">(7 </w:t>
      </w:r>
      <w:proofErr w:type="spellStart"/>
      <w:r w:rsidRPr="007841E8">
        <w:t>downto</w:t>
      </w:r>
      <w:proofErr w:type="spellEnd"/>
      <w:r w:rsidRPr="007841E8">
        <w:t xml:space="preserve"> 0)</w:t>
      </w:r>
    </w:p>
    <w:p w:rsidR="007841E8" w:rsidRPr="007841E8" w:rsidRDefault="007841E8" w:rsidP="007841E8">
      <w:pPr>
        <w:pStyle w:val="af3"/>
      </w:pPr>
      <w:r w:rsidRPr="007841E8">
        <w:t xml:space="preserve">   );</w:t>
      </w:r>
    </w:p>
    <w:p w:rsidR="007841E8" w:rsidRPr="007841E8" w:rsidRDefault="007841E8" w:rsidP="007841E8">
      <w:pPr>
        <w:pStyle w:val="af3"/>
      </w:pPr>
      <w:proofErr w:type="gramStart"/>
      <w:r w:rsidRPr="007841E8">
        <w:t>end</w:t>
      </w:r>
      <w:proofErr w:type="gramEnd"/>
      <w:r w:rsidRPr="007841E8">
        <w:t xml:space="preserve"> </w:t>
      </w:r>
      <w:proofErr w:type="spellStart"/>
      <w:r w:rsidRPr="007841E8">
        <w:t>disp_hex_mux</w:t>
      </w:r>
      <w:proofErr w:type="spellEnd"/>
      <w:r w:rsidRPr="007841E8">
        <w:t xml:space="preserve"> ;</w:t>
      </w:r>
    </w:p>
    <w:p w:rsidR="007841E8" w:rsidRPr="007841E8" w:rsidRDefault="007841E8" w:rsidP="007841E8">
      <w:pPr>
        <w:pStyle w:val="af3"/>
      </w:pPr>
    </w:p>
    <w:p w:rsidR="007841E8" w:rsidRPr="007841E8" w:rsidRDefault="007841E8" w:rsidP="007841E8">
      <w:pPr>
        <w:pStyle w:val="af3"/>
      </w:pPr>
      <w:proofErr w:type="gramStart"/>
      <w:r w:rsidRPr="007841E8">
        <w:t>architecture</w:t>
      </w:r>
      <w:proofErr w:type="gramEnd"/>
      <w:r w:rsidRPr="007841E8">
        <w:t xml:space="preserve"> arch of </w:t>
      </w:r>
      <w:proofErr w:type="spellStart"/>
      <w:r w:rsidRPr="007841E8">
        <w:t>disp_hex_mux</w:t>
      </w:r>
      <w:proofErr w:type="spellEnd"/>
      <w:r w:rsidRPr="007841E8">
        <w:t xml:space="preserve"> is</w:t>
      </w:r>
    </w:p>
    <w:p w:rsidR="007841E8" w:rsidRPr="007841E8" w:rsidRDefault="007841E8" w:rsidP="007841E8">
      <w:pPr>
        <w:pStyle w:val="af3"/>
      </w:pPr>
      <w:r w:rsidRPr="007841E8">
        <w:t xml:space="preserve">   -- </w:t>
      </w:r>
      <w:proofErr w:type="gramStart"/>
      <w:r w:rsidRPr="007841E8">
        <w:t>each</w:t>
      </w:r>
      <w:proofErr w:type="gramEnd"/>
      <w:r w:rsidRPr="007841E8">
        <w:t xml:space="preserve"> 7-seg led enabled (2^18/4)*25 ns (40 </w:t>
      </w:r>
      <w:proofErr w:type="spellStart"/>
      <w:r w:rsidRPr="007841E8">
        <w:t>ms</w:t>
      </w:r>
      <w:proofErr w:type="spellEnd"/>
      <w:r w:rsidRPr="007841E8">
        <w:t>)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constant</w:t>
      </w:r>
      <w:proofErr w:type="gramEnd"/>
      <w:r w:rsidRPr="007841E8">
        <w:t xml:space="preserve"> N: integer:=18;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signal</w:t>
      </w:r>
      <w:proofErr w:type="gramEnd"/>
      <w:r w:rsidRPr="007841E8">
        <w:t xml:space="preserve"> </w:t>
      </w:r>
      <w:proofErr w:type="spellStart"/>
      <w:r w:rsidRPr="007841E8">
        <w:t>q_reg</w:t>
      </w:r>
      <w:proofErr w:type="spellEnd"/>
      <w:r w:rsidRPr="007841E8">
        <w:t xml:space="preserve">, </w:t>
      </w:r>
      <w:proofErr w:type="spellStart"/>
      <w:r w:rsidRPr="007841E8">
        <w:t>q_next</w:t>
      </w:r>
      <w:proofErr w:type="spellEnd"/>
      <w:r w:rsidRPr="007841E8">
        <w:t xml:space="preserve">: unsigned(N-1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signal</w:t>
      </w:r>
      <w:proofErr w:type="gramEnd"/>
      <w:r w:rsidRPr="007841E8">
        <w:t xml:space="preserve"> </w:t>
      </w:r>
      <w:proofErr w:type="spellStart"/>
      <w:r w:rsidRPr="007841E8">
        <w:t>sel</w:t>
      </w:r>
      <w:proofErr w:type="spellEnd"/>
      <w:r w:rsidRPr="007841E8">
        <w:t xml:space="preserve">: </w:t>
      </w:r>
      <w:proofErr w:type="spellStart"/>
      <w:r w:rsidRPr="007841E8">
        <w:t>std_logic_vector</w:t>
      </w:r>
      <w:proofErr w:type="spellEnd"/>
      <w:r w:rsidRPr="007841E8">
        <w:t xml:space="preserve">(1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signal</w:t>
      </w:r>
      <w:proofErr w:type="gramEnd"/>
      <w:r w:rsidRPr="007841E8">
        <w:t xml:space="preserve"> hex: </w:t>
      </w:r>
      <w:proofErr w:type="spellStart"/>
      <w:r w:rsidRPr="007841E8">
        <w:t>std_logic_vector</w:t>
      </w:r>
      <w:proofErr w:type="spellEnd"/>
      <w:r w:rsidRPr="007841E8">
        <w:t xml:space="preserve">(3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signal</w:t>
      </w:r>
      <w:proofErr w:type="gramEnd"/>
      <w:r w:rsidRPr="007841E8">
        <w:t xml:space="preserve"> </w:t>
      </w:r>
      <w:proofErr w:type="spellStart"/>
      <w:r w:rsidRPr="007841E8">
        <w:t>dp</w:t>
      </w:r>
      <w:proofErr w:type="spellEnd"/>
      <w:r w:rsidRPr="007841E8">
        <w:t xml:space="preserve">: </w:t>
      </w:r>
      <w:proofErr w:type="spellStart"/>
      <w:r w:rsidRPr="007841E8">
        <w:t>std_logic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proofErr w:type="gramStart"/>
      <w:r w:rsidRPr="007841E8">
        <w:t>begin</w:t>
      </w:r>
      <w:proofErr w:type="gramEnd"/>
    </w:p>
    <w:p w:rsidR="007841E8" w:rsidRPr="007841E8" w:rsidRDefault="007841E8" w:rsidP="007841E8">
      <w:pPr>
        <w:pStyle w:val="af3"/>
      </w:pPr>
      <w:r w:rsidRPr="007841E8">
        <w:t xml:space="preserve">   -- register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process(</w:t>
      </w:r>
      <w:proofErr w:type="spellStart"/>
      <w:proofErr w:type="gramEnd"/>
      <w:r w:rsidRPr="007841E8">
        <w:t>clk,reset</w:t>
      </w:r>
      <w:proofErr w:type="spellEnd"/>
      <w:r w:rsidRPr="007841E8">
        <w:t>)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begin</w:t>
      </w:r>
      <w:proofErr w:type="gramEnd"/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if</w:t>
      </w:r>
      <w:proofErr w:type="gramEnd"/>
      <w:r w:rsidRPr="007841E8">
        <w:t xml:space="preserve"> reset='1' then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spellStart"/>
      <w:r w:rsidRPr="007841E8">
        <w:t>q_reg</w:t>
      </w:r>
      <w:proofErr w:type="spellEnd"/>
      <w:r w:rsidRPr="007841E8">
        <w:t xml:space="preserve"> &lt;= (others=&gt;'0');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elsif</w:t>
      </w:r>
      <w:proofErr w:type="spellEnd"/>
      <w:proofErr w:type="gramEnd"/>
      <w:r w:rsidRPr="007841E8">
        <w:t xml:space="preserve"> (</w:t>
      </w:r>
      <w:proofErr w:type="spellStart"/>
      <w:r w:rsidRPr="007841E8">
        <w:t>clk'event</w:t>
      </w:r>
      <w:proofErr w:type="spellEnd"/>
      <w:r w:rsidRPr="007841E8">
        <w:t xml:space="preserve"> and </w:t>
      </w:r>
      <w:proofErr w:type="spellStart"/>
      <w:r w:rsidRPr="007841E8">
        <w:t>clk</w:t>
      </w:r>
      <w:proofErr w:type="spellEnd"/>
      <w:r w:rsidRPr="007841E8">
        <w:t>='1') then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spellStart"/>
      <w:r w:rsidRPr="007841E8">
        <w:t>q_reg</w:t>
      </w:r>
      <w:proofErr w:type="spellEnd"/>
      <w:r w:rsidRPr="007841E8">
        <w:t xml:space="preserve"> &lt;= </w:t>
      </w:r>
      <w:proofErr w:type="spellStart"/>
      <w:r w:rsidRPr="007841E8">
        <w:t>q_next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end</w:t>
      </w:r>
      <w:proofErr w:type="gramEnd"/>
      <w:r w:rsidRPr="007841E8">
        <w:t xml:space="preserve"> if;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end</w:t>
      </w:r>
      <w:proofErr w:type="gramEnd"/>
      <w:r w:rsidRPr="007841E8">
        <w:t xml:space="preserve"> process;</w:t>
      </w:r>
    </w:p>
    <w:p w:rsidR="007841E8" w:rsidRPr="007841E8" w:rsidRDefault="007841E8" w:rsidP="007841E8">
      <w:pPr>
        <w:pStyle w:val="af3"/>
      </w:pPr>
    </w:p>
    <w:p w:rsidR="007841E8" w:rsidRPr="007841E8" w:rsidRDefault="007841E8" w:rsidP="007841E8">
      <w:pPr>
        <w:pStyle w:val="af3"/>
      </w:pPr>
      <w:r w:rsidRPr="007841E8">
        <w:t xml:space="preserve">   -- </w:t>
      </w:r>
      <w:proofErr w:type="gramStart"/>
      <w:r w:rsidRPr="007841E8">
        <w:t>next-state</w:t>
      </w:r>
      <w:proofErr w:type="gramEnd"/>
      <w:r w:rsidRPr="007841E8">
        <w:t xml:space="preserve"> logic for the counter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spellStart"/>
      <w:r w:rsidRPr="007841E8">
        <w:t>q_next</w:t>
      </w:r>
      <w:proofErr w:type="spellEnd"/>
      <w:r w:rsidRPr="007841E8">
        <w:t xml:space="preserve"> &lt;= </w:t>
      </w:r>
      <w:proofErr w:type="spellStart"/>
      <w:r w:rsidRPr="007841E8">
        <w:t>q_reg</w:t>
      </w:r>
      <w:proofErr w:type="spellEnd"/>
      <w:r w:rsidRPr="007841E8">
        <w:t xml:space="preserve"> + 1;</w:t>
      </w:r>
    </w:p>
    <w:p w:rsidR="007841E8" w:rsidRPr="007841E8" w:rsidRDefault="007841E8" w:rsidP="007841E8">
      <w:pPr>
        <w:pStyle w:val="af3"/>
      </w:pPr>
    </w:p>
    <w:p w:rsidR="007841E8" w:rsidRPr="007841E8" w:rsidRDefault="007841E8" w:rsidP="007841E8">
      <w:pPr>
        <w:pStyle w:val="af3"/>
      </w:pPr>
      <w:r w:rsidRPr="007841E8">
        <w:t xml:space="preserve">   -- 2 MSBs of counter to control 4-to-1 multiplexing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spellStart"/>
      <w:proofErr w:type="gramStart"/>
      <w:r w:rsidRPr="007841E8">
        <w:t>sel</w:t>
      </w:r>
      <w:proofErr w:type="spellEnd"/>
      <w:proofErr w:type="gramEnd"/>
      <w:r w:rsidRPr="007841E8">
        <w:t xml:space="preserve"> &lt;= </w:t>
      </w:r>
      <w:proofErr w:type="spellStart"/>
      <w:r w:rsidRPr="007841E8">
        <w:t>std_logic_vector</w:t>
      </w:r>
      <w:proofErr w:type="spellEnd"/>
      <w:r w:rsidRPr="007841E8">
        <w:t>(</w:t>
      </w:r>
      <w:proofErr w:type="spellStart"/>
      <w:r w:rsidRPr="007841E8">
        <w:t>q_reg</w:t>
      </w:r>
      <w:proofErr w:type="spellEnd"/>
      <w:r w:rsidRPr="007841E8">
        <w:t xml:space="preserve">(N-1 </w:t>
      </w:r>
      <w:proofErr w:type="spellStart"/>
      <w:r w:rsidRPr="007841E8">
        <w:t>downto</w:t>
      </w:r>
      <w:proofErr w:type="spellEnd"/>
      <w:r w:rsidRPr="007841E8">
        <w:t xml:space="preserve"> N-2));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process(</w:t>
      </w:r>
      <w:proofErr w:type="gramEnd"/>
      <w:r w:rsidRPr="007841E8">
        <w:t>sel,hex0,hex1,hex2,hex3,dp_in)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begin</w:t>
      </w:r>
      <w:proofErr w:type="gramEnd"/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case</w:t>
      </w:r>
      <w:proofErr w:type="gramEnd"/>
      <w:r w:rsidRPr="007841E8">
        <w:t xml:space="preserve"> </w:t>
      </w:r>
      <w:proofErr w:type="spellStart"/>
      <w:r w:rsidRPr="007841E8">
        <w:t>sel</w:t>
      </w:r>
      <w:proofErr w:type="spellEnd"/>
      <w:r w:rsidRPr="007841E8">
        <w:t xml:space="preserve"> is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gramStart"/>
      <w:r w:rsidRPr="007841E8">
        <w:t>when</w:t>
      </w:r>
      <w:proofErr w:type="gramEnd"/>
      <w:r w:rsidRPr="007841E8">
        <w:t xml:space="preserve"> "00" =&gt;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an</w:t>
      </w:r>
      <w:proofErr w:type="gramEnd"/>
      <w:r w:rsidRPr="007841E8">
        <w:t xml:space="preserve"> &lt;= "1110";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hex</w:t>
      </w:r>
      <w:proofErr w:type="gramEnd"/>
      <w:r w:rsidRPr="007841E8">
        <w:t xml:space="preserve"> &lt;= hex0;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spellStart"/>
      <w:proofErr w:type="gramStart"/>
      <w:r w:rsidRPr="007841E8">
        <w:t>dp</w:t>
      </w:r>
      <w:proofErr w:type="spellEnd"/>
      <w:proofErr w:type="gramEnd"/>
      <w:r w:rsidRPr="007841E8">
        <w:t xml:space="preserve"> &lt;= </w:t>
      </w:r>
      <w:proofErr w:type="spellStart"/>
      <w:r w:rsidRPr="007841E8">
        <w:t>dp_in</w:t>
      </w:r>
      <w:proofErr w:type="spellEnd"/>
      <w:r w:rsidRPr="007841E8">
        <w:t>(0);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gramStart"/>
      <w:r w:rsidRPr="007841E8">
        <w:t>when</w:t>
      </w:r>
      <w:proofErr w:type="gramEnd"/>
      <w:r w:rsidRPr="007841E8">
        <w:t xml:space="preserve"> "01" =&gt;</w:t>
      </w:r>
    </w:p>
    <w:p w:rsidR="007841E8" w:rsidRPr="007841E8" w:rsidRDefault="007841E8" w:rsidP="007841E8">
      <w:pPr>
        <w:pStyle w:val="af3"/>
      </w:pPr>
      <w:r w:rsidRPr="007841E8">
        <w:lastRenderedPageBreak/>
        <w:t xml:space="preserve">            </w:t>
      </w:r>
      <w:proofErr w:type="gramStart"/>
      <w:r w:rsidRPr="007841E8">
        <w:t>an</w:t>
      </w:r>
      <w:proofErr w:type="gramEnd"/>
      <w:r w:rsidRPr="007841E8">
        <w:t xml:space="preserve"> &lt;= "1101";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hex</w:t>
      </w:r>
      <w:proofErr w:type="gramEnd"/>
      <w:r w:rsidRPr="007841E8">
        <w:t xml:space="preserve"> &lt;= hex1;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spellStart"/>
      <w:proofErr w:type="gramStart"/>
      <w:r w:rsidRPr="007841E8">
        <w:t>dp</w:t>
      </w:r>
      <w:proofErr w:type="spellEnd"/>
      <w:proofErr w:type="gramEnd"/>
      <w:r w:rsidRPr="007841E8">
        <w:t xml:space="preserve"> &lt;= </w:t>
      </w:r>
      <w:proofErr w:type="spellStart"/>
      <w:r w:rsidRPr="007841E8">
        <w:t>dp_in</w:t>
      </w:r>
      <w:proofErr w:type="spellEnd"/>
      <w:r w:rsidRPr="007841E8">
        <w:t>(1);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gramStart"/>
      <w:r w:rsidRPr="007841E8">
        <w:t>when</w:t>
      </w:r>
      <w:proofErr w:type="gramEnd"/>
      <w:r w:rsidRPr="007841E8">
        <w:t xml:space="preserve"> "10" =&gt;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an</w:t>
      </w:r>
      <w:proofErr w:type="gramEnd"/>
      <w:r w:rsidRPr="007841E8">
        <w:t xml:space="preserve"> &lt;= "1011";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hex</w:t>
      </w:r>
      <w:proofErr w:type="gramEnd"/>
      <w:r w:rsidRPr="007841E8">
        <w:t xml:space="preserve"> &lt;= hex2;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spellStart"/>
      <w:proofErr w:type="gramStart"/>
      <w:r w:rsidRPr="007841E8">
        <w:t>dp</w:t>
      </w:r>
      <w:proofErr w:type="spellEnd"/>
      <w:proofErr w:type="gramEnd"/>
      <w:r w:rsidRPr="007841E8">
        <w:t xml:space="preserve"> &lt;= </w:t>
      </w:r>
      <w:proofErr w:type="spellStart"/>
      <w:r w:rsidRPr="007841E8">
        <w:t>dp_in</w:t>
      </w:r>
      <w:proofErr w:type="spellEnd"/>
      <w:r w:rsidRPr="007841E8">
        <w:t>(2);</w:t>
      </w:r>
    </w:p>
    <w:p w:rsidR="007841E8" w:rsidRDefault="007841E8" w:rsidP="007841E8">
      <w:pPr>
        <w:pStyle w:val="af3"/>
      </w:pPr>
      <w:r w:rsidRPr="007841E8">
        <w:t xml:space="preserve">         </w:t>
      </w:r>
      <w:proofErr w:type="gramStart"/>
      <w:r>
        <w:t>when</w:t>
      </w:r>
      <w:proofErr w:type="gramEnd"/>
      <w:r>
        <w:t xml:space="preserve"> others =&gt;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an</w:t>
      </w:r>
      <w:proofErr w:type="gramEnd"/>
      <w:r w:rsidRPr="007841E8">
        <w:t xml:space="preserve"> &lt;= "0111";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gramStart"/>
      <w:r w:rsidRPr="007841E8">
        <w:t>hex</w:t>
      </w:r>
      <w:proofErr w:type="gramEnd"/>
      <w:r w:rsidRPr="007841E8">
        <w:t xml:space="preserve"> &lt;= hex3;</w:t>
      </w:r>
    </w:p>
    <w:p w:rsidR="007841E8" w:rsidRPr="007841E8" w:rsidRDefault="007841E8" w:rsidP="007841E8">
      <w:pPr>
        <w:pStyle w:val="af3"/>
      </w:pPr>
      <w:r w:rsidRPr="007841E8">
        <w:t xml:space="preserve">            </w:t>
      </w:r>
      <w:proofErr w:type="spellStart"/>
      <w:proofErr w:type="gramStart"/>
      <w:r w:rsidRPr="007841E8">
        <w:t>dp</w:t>
      </w:r>
      <w:proofErr w:type="spellEnd"/>
      <w:proofErr w:type="gramEnd"/>
      <w:r w:rsidRPr="007841E8">
        <w:t xml:space="preserve"> &lt;= </w:t>
      </w:r>
      <w:proofErr w:type="spellStart"/>
      <w:r w:rsidRPr="007841E8">
        <w:t>dp_in</w:t>
      </w:r>
      <w:proofErr w:type="spellEnd"/>
      <w:r w:rsidRPr="007841E8">
        <w:t>(3);</w:t>
      </w:r>
    </w:p>
    <w:p w:rsidR="007841E8" w:rsidRDefault="007841E8" w:rsidP="007841E8">
      <w:pPr>
        <w:pStyle w:val="af3"/>
      </w:pPr>
      <w:r w:rsidRPr="007841E8">
        <w:t xml:space="preserve">      </w:t>
      </w:r>
      <w:proofErr w:type="gramStart"/>
      <w:r>
        <w:t>end</w:t>
      </w:r>
      <w:proofErr w:type="gramEnd"/>
      <w:r>
        <w:t xml:space="preserve"> case;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end</w:t>
      </w:r>
      <w:proofErr w:type="gramEnd"/>
      <w:r w:rsidRPr="007841E8">
        <w:t xml:space="preserve"> process;</w:t>
      </w:r>
    </w:p>
    <w:p w:rsidR="007841E8" w:rsidRPr="007841E8" w:rsidRDefault="007841E8" w:rsidP="007841E8">
      <w:pPr>
        <w:pStyle w:val="af3"/>
      </w:pPr>
      <w:r w:rsidRPr="007841E8">
        <w:t xml:space="preserve">   -- </w:t>
      </w:r>
      <w:proofErr w:type="gramStart"/>
      <w:r w:rsidRPr="007841E8">
        <w:t>hex-to-7-segment</w:t>
      </w:r>
      <w:proofErr w:type="gramEnd"/>
      <w:r w:rsidRPr="007841E8">
        <w:t xml:space="preserve"> led decoding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with</w:t>
      </w:r>
      <w:proofErr w:type="gramEnd"/>
      <w:r w:rsidRPr="007841E8">
        <w:t xml:space="preserve"> hex select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seg</w:t>
      </w:r>
      <w:proofErr w:type="spellEnd"/>
      <w:r w:rsidRPr="007841E8">
        <w:t>(</w:t>
      </w:r>
      <w:proofErr w:type="gramEnd"/>
      <w:r w:rsidRPr="007841E8">
        <w:t xml:space="preserve">7 </w:t>
      </w:r>
      <w:proofErr w:type="spellStart"/>
      <w:r w:rsidRPr="007841E8">
        <w:t>downto</w:t>
      </w:r>
      <w:proofErr w:type="spellEnd"/>
      <w:r w:rsidRPr="007841E8">
        <w:t xml:space="preserve"> 1) &lt;=</w:t>
      </w:r>
    </w:p>
    <w:p w:rsidR="007841E8" w:rsidRPr="007841E8" w:rsidRDefault="007841E8" w:rsidP="007841E8">
      <w:pPr>
        <w:pStyle w:val="af3"/>
      </w:pPr>
      <w:r w:rsidRPr="007841E8">
        <w:t xml:space="preserve">         "0000001" when "0000",</w:t>
      </w:r>
    </w:p>
    <w:p w:rsidR="007841E8" w:rsidRPr="007841E8" w:rsidRDefault="007841E8" w:rsidP="007841E8">
      <w:pPr>
        <w:pStyle w:val="af3"/>
      </w:pPr>
      <w:r w:rsidRPr="007841E8">
        <w:t xml:space="preserve">         "1001111" when "0001",</w:t>
      </w:r>
    </w:p>
    <w:p w:rsidR="007841E8" w:rsidRPr="007841E8" w:rsidRDefault="007841E8" w:rsidP="007841E8">
      <w:pPr>
        <w:pStyle w:val="af3"/>
      </w:pPr>
      <w:r w:rsidRPr="007841E8">
        <w:t xml:space="preserve">         "0010010" when "0010",</w:t>
      </w:r>
    </w:p>
    <w:p w:rsidR="007841E8" w:rsidRPr="007841E8" w:rsidRDefault="007841E8" w:rsidP="007841E8">
      <w:pPr>
        <w:pStyle w:val="af3"/>
      </w:pPr>
      <w:r w:rsidRPr="007841E8">
        <w:t xml:space="preserve">         "0000110" when "0011",</w:t>
      </w:r>
    </w:p>
    <w:p w:rsidR="007841E8" w:rsidRPr="007841E8" w:rsidRDefault="007841E8" w:rsidP="007841E8">
      <w:pPr>
        <w:pStyle w:val="af3"/>
      </w:pPr>
      <w:r w:rsidRPr="007841E8">
        <w:t xml:space="preserve">         "1001100" when "0100",</w:t>
      </w:r>
    </w:p>
    <w:p w:rsidR="007841E8" w:rsidRPr="007841E8" w:rsidRDefault="007841E8" w:rsidP="007841E8">
      <w:pPr>
        <w:pStyle w:val="af3"/>
      </w:pPr>
      <w:r w:rsidRPr="007841E8">
        <w:t xml:space="preserve">         "0100100" when "0101",</w:t>
      </w:r>
    </w:p>
    <w:p w:rsidR="007841E8" w:rsidRPr="007841E8" w:rsidRDefault="007841E8" w:rsidP="007841E8">
      <w:pPr>
        <w:pStyle w:val="af3"/>
      </w:pPr>
      <w:r w:rsidRPr="007841E8">
        <w:t xml:space="preserve">         "0100000" when "0110",</w:t>
      </w:r>
    </w:p>
    <w:p w:rsidR="007841E8" w:rsidRPr="007841E8" w:rsidRDefault="007841E8" w:rsidP="007841E8">
      <w:pPr>
        <w:pStyle w:val="af3"/>
      </w:pPr>
      <w:r w:rsidRPr="007841E8">
        <w:t xml:space="preserve">         "0001111" when "0111",</w:t>
      </w:r>
    </w:p>
    <w:p w:rsidR="007841E8" w:rsidRPr="007841E8" w:rsidRDefault="007841E8" w:rsidP="007841E8">
      <w:pPr>
        <w:pStyle w:val="af3"/>
      </w:pPr>
      <w:r w:rsidRPr="007841E8">
        <w:t xml:space="preserve">         "0000000" when "1000",</w:t>
      </w:r>
    </w:p>
    <w:p w:rsidR="007841E8" w:rsidRPr="007841E8" w:rsidRDefault="007841E8" w:rsidP="007841E8">
      <w:pPr>
        <w:pStyle w:val="af3"/>
      </w:pPr>
      <w:r w:rsidRPr="007841E8">
        <w:t xml:space="preserve">         "0000100" when "1001",</w:t>
      </w:r>
    </w:p>
    <w:p w:rsidR="007841E8" w:rsidRPr="007841E8" w:rsidRDefault="007841E8" w:rsidP="007841E8">
      <w:pPr>
        <w:pStyle w:val="af3"/>
      </w:pPr>
      <w:r w:rsidRPr="007841E8">
        <w:t xml:space="preserve">         "0001000" when "1010", --a</w:t>
      </w:r>
    </w:p>
    <w:p w:rsidR="007841E8" w:rsidRPr="007841E8" w:rsidRDefault="007841E8" w:rsidP="007841E8">
      <w:pPr>
        <w:pStyle w:val="af3"/>
      </w:pPr>
      <w:r w:rsidRPr="007841E8">
        <w:t xml:space="preserve">         "1100000" when "1011", --b</w:t>
      </w:r>
    </w:p>
    <w:p w:rsidR="007841E8" w:rsidRPr="007841E8" w:rsidRDefault="007841E8" w:rsidP="007841E8">
      <w:pPr>
        <w:pStyle w:val="af3"/>
      </w:pPr>
      <w:r w:rsidRPr="007841E8">
        <w:t xml:space="preserve">         "0110001" when "1100", --c</w:t>
      </w:r>
    </w:p>
    <w:p w:rsidR="007841E8" w:rsidRPr="007841E8" w:rsidRDefault="007841E8" w:rsidP="007841E8">
      <w:pPr>
        <w:pStyle w:val="af3"/>
      </w:pPr>
      <w:r w:rsidRPr="007841E8">
        <w:t xml:space="preserve">         "1000010" when "1101", --d</w:t>
      </w:r>
    </w:p>
    <w:p w:rsidR="007841E8" w:rsidRPr="007841E8" w:rsidRDefault="007841E8" w:rsidP="007841E8">
      <w:pPr>
        <w:pStyle w:val="af3"/>
      </w:pPr>
      <w:r w:rsidRPr="007841E8">
        <w:t xml:space="preserve">         "0110000" when "1110", --e</w:t>
      </w:r>
    </w:p>
    <w:p w:rsidR="007841E8" w:rsidRPr="007841E8" w:rsidRDefault="007841E8" w:rsidP="007841E8">
      <w:pPr>
        <w:pStyle w:val="af3"/>
      </w:pPr>
      <w:r w:rsidRPr="007841E8">
        <w:t xml:space="preserve">         "0111000" when others; --f</w:t>
      </w:r>
    </w:p>
    <w:p w:rsidR="007841E8" w:rsidRDefault="007841E8" w:rsidP="007841E8">
      <w:pPr>
        <w:pStyle w:val="af3"/>
      </w:pPr>
      <w:r w:rsidRPr="007841E8">
        <w:t xml:space="preserve">   </w:t>
      </w:r>
      <w:r>
        <w:t xml:space="preserve">-- </w:t>
      </w:r>
      <w:proofErr w:type="gramStart"/>
      <w:r>
        <w:t>decimal</w:t>
      </w:r>
      <w:proofErr w:type="gramEnd"/>
      <w:r>
        <w:t xml:space="preserve"> point</w:t>
      </w:r>
    </w:p>
    <w:p w:rsidR="007841E8" w:rsidRDefault="007841E8" w:rsidP="007841E8">
      <w:pPr>
        <w:pStyle w:val="af3"/>
      </w:pPr>
      <w:r>
        <w:t xml:space="preserve">   </w:t>
      </w:r>
      <w:proofErr w:type="spellStart"/>
      <w:proofErr w:type="gramStart"/>
      <w:r>
        <w:t>seg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dp</w:t>
      </w:r>
      <w:proofErr w:type="spellEnd"/>
      <w:r>
        <w:t>;</w:t>
      </w:r>
    </w:p>
    <w:p w:rsidR="007841E8" w:rsidRDefault="007841E8" w:rsidP="007841E8">
      <w:pPr>
        <w:pStyle w:val="af3"/>
      </w:pPr>
      <w:proofErr w:type="gramStart"/>
      <w:r>
        <w:t>end</w:t>
      </w:r>
      <w:proofErr w:type="gramEnd"/>
      <w:r>
        <w:t xml:space="preserve"> arch;</w:t>
      </w:r>
    </w:p>
    <w:p w:rsidR="007841E8" w:rsidRDefault="007841E8" w:rsidP="007841E8">
      <w:pPr>
        <w:pStyle w:val="af3"/>
      </w:pPr>
    </w:p>
    <w:p w:rsidR="007841E8" w:rsidRDefault="007841E8" w:rsidP="007841E8">
      <w:pPr>
        <w:ind w:firstLine="0"/>
      </w:pPr>
      <w:r>
        <w:t>Далее приведен код тестирующей программы:</w:t>
      </w:r>
    </w:p>
    <w:p w:rsidR="007841E8" w:rsidRPr="007841E8" w:rsidRDefault="007841E8" w:rsidP="007841E8">
      <w:pPr>
        <w:pStyle w:val="af3"/>
      </w:pPr>
      <w:proofErr w:type="gramStart"/>
      <w:r w:rsidRPr="007841E8">
        <w:t>library</w:t>
      </w:r>
      <w:proofErr w:type="gramEnd"/>
      <w:r w:rsidRPr="007841E8">
        <w:t xml:space="preserve"> </w:t>
      </w:r>
      <w:proofErr w:type="spellStart"/>
      <w:r w:rsidRPr="007841E8">
        <w:t>ieee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proofErr w:type="gramStart"/>
      <w:r w:rsidRPr="007841E8">
        <w:t>use</w:t>
      </w:r>
      <w:proofErr w:type="gramEnd"/>
      <w:r w:rsidRPr="007841E8">
        <w:t xml:space="preserve"> ieee.std_logic_1164.all;</w:t>
      </w:r>
    </w:p>
    <w:p w:rsidR="007841E8" w:rsidRDefault="007841E8" w:rsidP="007841E8">
      <w:pPr>
        <w:pStyle w:val="af3"/>
      </w:pPr>
      <w:proofErr w:type="gramStart"/>
      <w:r>
        <w:t>entity</w:t>
      </w:r>
      <w:proofErr w:type="gramEnd"/>
      <w:r>
        <w:t xml:space="preserve"> </w:t>
      </w:r>
      <w:proofErr w:type="spellStart"/>
      <w:r>
        <w:t>stop_watch_test</w:t>
      </w:r>
      <w:proofErr w:type="spellEnd"/>
      <w:r>
        <w:t xml:space="preserve"> is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port(</w:t>
      </w:r>
      <w:proofErr w:type="gramEnd"/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clk</w:t>
      </w:r>
      <w:proofErr w:type="spellEnd"/>
      <w:proofErr w:type="gramEnd"/>
      <w:r w:rsidRPr="007841E8">
        <w:t xml:space="preserve">: in </w:t>
      </w:r>
      <w:proofErr w:type="spellStart"/>
      <w:r w:rsidRPr="007841E8">
        <w:t>std_logic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btn</w:t>
      </w:r>
      <w:proofErr w:type="spellEnd"/>
      <w:proofErr w:type="gramEnd"/>
      <w:r w:rsidRPr="007841E8">
        <w:t xml:space="preserve">: in </w:t>
      </w:r>
      <w:proofErr w:type="spellStart"/>
      <w:r w:rsidRPr="007841E8">
        <w:t>std_logic_vector</w:t>
      </w:r>
      <w:proofErr w:type="spellEnd"/>
      <w:r w:rsidRPr="007841E8">
        <w:t xml:space="preserve">(3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an</w:t>
      </w:r>
      <w:proofErr w:type="gramEnd"/>
      <w:r w:rsidRPr="007841E8">
        <w:t xml:space="preserve">: out </w:t>
      </w:r>
      <w:proofErr w:type="spellStart"/>
      <w:r w:rsidRPr="007841E8">
        <w:t>std_logic_vector</w:t>
      </w:r>
      <w:proofErr w:type="spellEnd"/>
      <w:r w:rsidRPr="007841E8">
        <w:t xml:space="preserve">(3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spellStart"/>
      <w:proofErr w:type="gramStart"/>
      <w:r w:rsidRPr="007841E8">
        <w:t>seg</w:t>
      </w:r>
      <w:proofErr w:type="spellEnd"/>
      <w:proofErr w:type="gramEnd"/>
      <w:r w:rsidRPr="007841E8">
        <w:t xml:space="preserve">: out </w:t>
      </w:r>
      <w:proofErr w:type="spellStart"/>
      <w:r w:rsidRPr="007841E8">
        <w:t>std_logic_vector</w:t>
      </w:r>
      <w:proofErr w:type="spellEnd"/>
      <w:r w:rsidRPr="007841E8">
        <w:t xml:space="preserve">(7 </w:t>
      </w:r>
      <w:proofErr w:type="spellStart"/>
      <w:r w:rsidRPr="007841E8">
        <w:t>downto</w:t>
      </w:r>
      <w:proofErr w:type="spellEnd"/>
      <w:r w:rsidRPr="007841E8">
        <w:t xml:space="preserve"> 0)</w:t>
      </w:r>
    </w:p>
    <w:p w:rsidR="007841E8" w:rsidRPr="007841E8" w:rsidRDefault="007841E8" w:rsidP="007841E8">
      <w:pPr>
        <w:pStyle w:val="af3"/>
      </w:pPr>
      <w:r w:rsidRPr="007841E8">
        <w:t xml:space="preserve">   );</w:t>
      </w:r>
    </w:p>
    <w:p w:rsidR="007841E8" w:rsidRPr="007841E8" w:rsidRDefault="007841E8" w:rsidP="007841E8">
      <w:pPr>
        <w:pStyle w:val="af3"/>
      </w:pPr>
      <w:proofErr w:type="gramStart"/>
      <w:r w:rsidRPr="007841E8">
        <w:t>end</w:t>
      </w:r>
      <w:proofErr w:type="gramEnd"/>
      <w:r w:rsidRPr="007841E8">
        <w:t xml:space="preserve"> </w:t>
      </w:r>
      <w:proofErr w:type="spellStart"/>
      <w:r w:rsidRPr="007841E8">
        <w:t>stop_watch_test</w:t>
      </w:r>
      <w:proofErr w:type="spellEnd"/>
      <w:r w:rsidRPr="007841E8">
        <w:t>;</w:t>
      </w:r>
    </w:p>
    <w:p w:rsidR="007841E8" w:rsidRPr="007841E8" w:rsidRDefault="007841E8" w:rsidP="007841E8">
      <w:pPr>
        <w:pStyle w:val="af3"/>
      </w:pPr>
    </w:p>
    <w:p w:rsidR="007841E8" w:rsidRPr="007841E8" w:rsidRDefault="007841E8" w:rsidP="007841E8">
      <w:pPr>
        <w:pStyle w:val="af3"/>
      </w:pPr>
      <w:proofErr w:type="gramStart"/>
      <w:r w:rsidRPr="007841E8">
        <w:t>architecture</w:t>
      </w:r>
      <w:proofErr w:type="gramEnd"/>
      <w:r w:rsidRPr="007841E8">
        <w:t xml:space="preserve"> arch of </w:t>
      </w:r>
      <w:proofErr w:type="spellStart"/>
      <w:r w:rsidRPr="007841E8">
        <w:t>stop_watch_test</w:t>
      </w:r>
      <w:proofErr w:type="spellEnd"/>
      <w:r w:rsidRPr="007841E8">
        <w:t xml:space="preserve"> is</w:t>
      </w:r>
    </w:p>
    <w:p w:rsidR="007841E8" w:rsidRPr="007841E8" w:rsidRDefault="007841E8" w:rsidP="007841E8">
      <w:pPr>
        <w:pStyle w:val="af3"/>
      </w:pPr>
      <w:r w:rsidRPr="007841E8">
        <w:t xml:space="preserve">   </w:t>
      </w:r>
      <w:proofErr w:type="gramStart"/>
      <w:r w:rsidRPr="007841E8">
        <w:t>signal</w:t>
      </w:r>
      <w:proofErr w:type="gramEnd"/>
      <w:r w:rsidRPr="007841E8">
        <w:t xml:space="preserve"> d2, d1, d0: </w:t>
      </w:r>
      <w:proofErr w:type="spellStart"/>
      <w:r w:rsidRPr="007841E8">
        <w:t>std_logic_vector</w:t>
      </w:r>
      <w:proofErr w:type="spellEnd"/>
      <w:r w:rsidRPr="007841E8">
        <w:t xml:space="preserve">(3 </w:t>
      </w:r>
      <w:proofErr w:type="spellStart"/>
      <w:r w:rsidRPr="007841E8">
        <w:t>downto</w:t>
      </w:r>
      <w:proofErr w:type="spellEnd"/>
      <w:r w:rsidRPr="007841E8">
        <w:t xml:space="preserve"> 0);</w:t>
      </w:r>
    </w:p>
    <w:p w:rsidR="007841E8" w:rsidRPr="007841E8" w:rsidRDefault="007841E8" w:rsidP="007841E8">
      <w:pPr>
        <w:pStyle w:val="af3"/>
      </w:pPr>
      <w:proofErr w:type="gramStart"/>
      <w:r w:rsidRPr="007841E8">
        <w:t>begin</w:t>
      </w:r>
      <w:proofErr w:type="gramEnd"/>
    </w:p>
    <w:p w:rsidR="007841E8" w:rsidRPr="007841E8" w:rsidRDefault="007841E8" w:rsidP="007841E8">
      <w:pPr>
        <w:pStyle w:val="af3"/>
      </w:pPr>
      <w:r w:rsidRPr="007841E8">
        <w:lastRenderedPageBreak/>
        <w:t xml:space="preserve">   </w:t>
      </w:r>
      <w:proofErr w:type="spellStart"/>
      <w:r w:rsidRPr="007841E8">
        <w:t>disp_unit</w:t>
      </w:r>
      <w:proofErr w:type="spellEnd"/>
      <w:r w:rsidRPr="007841E8">
        <w:t xml:space="preserve">: entity </w:t>
      </w:r>
      <w:proofErr w:type="spellStart"/>
      <w:r w:rsidRPr="007841E8">
        <w:t>work.disp_hex_mux</w:t>
      </w:r>
      <w:proofErr w:type="spellEnd"/>
    </w:p>
    <w:p w:rsidR="007841E8" w:rsidRPr="007841E8" w:rsidRDefault="007841E8" w:rsidP="007841E8">
      <w:pPr>
        <w:pStyle w:val="af3"/>
      </w:pPr>
      <w:r w:rsidRPr="007841E8">
        <w:t xml:space="preserve">      </w:t>
      </w:r>
      <w:proofErr w:type="gramStart"/>
      <w:r w:rsidRPr="007841E8">
        <w:t>port</w:t>
      </w:r>
      <w:proofErr w:type="gramEnd"/>
      <w:r w:rsidRPr="007841E8">
        <w:t xml:space="preserve"> map(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spellStart"/>
      <w:proofErr w:type="gramStart"/>
      <w:r w:rsidRPr="007841E8">
        <w:t>clk</w:t>
      </w:r>
      <w:proofErr w:type="spellEnd"/>
      <w:proofErr w:type="gramEnd"/>
      <w:r w:rsidRPr="007841E8">
        <w:t>=&gt;</w:t>
      </w:r>
      <w:proofErr w:type="spellStart"/>
      <w:r w:rsidRPr="007841E8">
        <w:t>clk</w:t>
      </w:r>
      <w:proofErr w:type="spellEnd"/>
      <w:r w:rsidRPr="007841E8">
        <w:t>, reset=&gt;'0',</w:t>
      </w:r>
    </w:p>
    <w:p w:rsidR="007841E8" w:rsidRPr="007841E8" w:rsidRDefault="007841E8" w:rsidP="007841E8">
      <w:pPr>
        <w:pStyle w:val="af3"/>
      </w:pPr>
      <w:r w:rsidRPr="007841E8">
        <w:t xml:space="preserve">         hex3=&gt;"0000", hex2=&gt;d2,</w:t>
      </w:r>
    </w:p>
    <w:p w:rsidR="007841E8" w:rsidRPr="007841E8" w:rsidRDefault="007841E8" w:rsidP="007841E8">
      <w:pPr>
        <w:pStyle w:val="af3"/>
      </w:pPr>
      <w:r w:rsidRPr="007841E8">
        <w:t xml:space="preserve">         hex1=&gt;d1, hex0=&gt;d0,</w:t>
      </w:r>
    </w:p>
    <w:p w:rsidR="007841E8" w:rsidRPr="007841E8" w:rsidRDefault="007841E8" w:rsidP="007841E8">
      <w:pPr>
        <w:pStyle w:val="af3"/>
      </w:pPr>
      <w:r w:rsidRPr="007841E8">
        <w:t xml:space="preserve">         </w:t>
      </w:r>
      <w:proofErr w:type="spellStart"/>
      <w:r w:rsidRPr="007841E8">
        <w:t>dp_in</w:t>
      </w:r>
      <w:proofErr w:type="spellEnd"/>
      <w:r w:rsidRPr="007841E8">
        <w:t xml:space="preserve">=&gt;"1101", an=&gt;an, </w:t>
      </w:r>
      <w:proofErr w:type="spellStart"/>
      <w:r w:rsidRPr="007841E8">
        <w:t>seg</w:t>
      </w:r>
      <w:proofErr w:type="spellEnd"/>
      <w:r w:rsidRPr="007841E8">
        <w:t>=&gt;</w:t>
      </w:r>
      <w:proofErr w:type="spellStart"/>
      <w:r w:rsidRPr="007841E8">
        <w:t>seg</w:t>
      </w:r>
      <w:proofErr w:type="spellEnd"/>
      <w:r w:rsidRPr="007841E8">
        <w:t>);</w:t>
      </w:r>
    </w:p>
    <w:p w:rsidR="007841E8" w:rsidRPr="007841E8" w:rsidRDefault="007841E8" w:rsidP="007841E8">
      <w:pPr>
        <w:pStyle w:val="af3"/>
      </w:pPr>
    </w:p>
    <w:p w:rsidR="007841E8" w:rsidRPr="007841E8" w:rsidRDefault="007841E8" w:rsidP="007841E8">
      <w:pPr>
        <w:pStyle w:val="af3"/>
      </w:pPr>
      <w:r w:rsidRPr="007841E8">
        <w:t xml:space="preserve">  </w:t>
      </w:r>
      <w:proofErr w:type="spellStart"/>
      <w:r w:rsidRPr="007841E8">
        <w:t>watch_unit</w:t>
      </w:r>
      <w:proofErr w:type="spellEnd"/>
      <w:r w:rsidRPr="007841E8">
        <w:t xml:space="preserve">: entity </w:t>
      </w:r>
      <w:proofErr w:type="spellStart"/>
      <w:r w:rsidRPr="007841E8">
        <w:t>work.stop_</w:t>
      </w:r>
      <w:proofErr w:type="gramStart"/>
      <w:r w:rsidRPr="007841E8">
        <w:t>watch</w:t>
      </w:r>
      <w:proofErr w:type="spellEnd"/>
      <w:r w:rsidRPr="007841E8">
        <w:t>(</w:t>
      </w:r>
      <w:proofErr w:type="spellStart"/>
      <w:proofErr w:type="gramEnd"/>
      <w:r w:rsidRPr="007841E8">
        <w:t>cascade_arch</w:t>
      </w:r>
      <w:proofErr w:type="spellEnd"/>
      <w:r w:rsidRPr="007841E8">
        <w:t>)</w:t>
      </w:r>
    </w:p>
    <w:p w:rsidR="007841E8" w:rsidRPr="007841E8" w:rsidRDefault="007841E8" w:rsidP="007841E8">
      <w:pPr>
        <w:pStyle w:val="af3"/>
      </w:pPr>
      <w:r w:rsidRPr="007841E8">
        <w:t xml:space="preserve">     </w:t>
      </w:r>
      <w:proofErr w:type="gramStart"/>
      <w:r w:rsidRPr="007841E8">
        <w:t>port</w:t>
      </w:r>
      <w:proofErr w:type="gramEnd"/>
      <w:r w:rsidRPr="007841E8">
        <w:t xml:space="preserve"> map(</w:t>
      </w:r>
    </w:p>
    <w:p w:rsidR="007841E8" w:rsidRPr="007841E8" w:rsidRDefault="007841E8" w:rsidP="007841E8">
      <w:pPr>
        <w:pStyle w:val="af3"/>
      </w:pPr>
      <w:r w:rsidRPr="007841E8">
        <w:t xml:space="preserve">        </w:t>
      </w:r>
      <w:proofErr w:type="spellStart"/>
      <w:proofErr w:type="gramStart"/>
      <w:r w:rsidRPr="007841E8">
        <w:t>clk</w:t>
      </w:r>
      <w:proofErr w:type="spellEnd"/>
      <w:proofErr w:type="gramEnd"/>
      <w:r w:rsidRPr="007841E8">
        <w:t>=&gt;</w:t>
      </w:r>
      <w:proofErr w:type="spellStart"/>
      <w:r w:rsidRPr="007841E8">
        <w:t>clk</w:t>
      </w:r>
      <w:proofErr w:type="spellEnd"/>
      <w:r w:rsidRPr="007841E8">
        <w:t>, go=&gt;</w:t>
      </w:r>
      <w:proofErr w:type="spellStart"/>
      <w:r w:rsidRPr="007841E8">
        <w:t>btn</w:t>
      </w:r>
      <w:proofErr w:type="spellEnd"/>
      <w:r w:rsidRPr="007841E8">
        <w:t xml:space="preserve">(1), </w:t>
      </w:r>
      <w:proofErr w:type="spellStart"/>
      <w:r w:rsidRPr="007841E8">
        <w:t>clr</w:t>
      </w:r>
      <w:proofErr w:type="spellEnd"/>
      <w:r w:rsidRPr="007841E8">
        <w:t>=&gt;</w:t>
      </w:r>
      <w:proofErr w:type="spellStart"/>
      <w:r w:rsidRPr="007841E8">
        <w:t>btn</w:t>
      </w:r>
      <w:proofErr w:type="spellEnd"/>
      <w:r w:rsidRPr="007841E8">
        <w:t>(0),</w:t>
      </w:r>
    </w:p>
    <w:p w:rsidR="007841E8" w:rsidRDefault="007841E8" w:rsidP="007841E8">
      <w:pPr>
        <w:pStyle w:val="af3"/>
      </w:pPr>
      <w:r w:rsidRPr="007841E8">
        <w:t xml:space="preserve">        </w:t>
      </w:r>
      <w:r>
        <w:t>d2 =&gt;d2, d1=&gt;d1, d0=&gt;</w:t>
      </w:r>
      <w:proofErr w:type="gramStart"/>
      <w:r>
        <w:t>d0 )</w:t>
      </w:r>
      <w:proofErr w:type="gramEnd"/>
      <w:r>
        <w:t>;</w:t>
      </w:r>
    </w:p>
    <w:p w:rsidR="007564BF" w:rsidRPr="007564BF" w:rsidRDefault="007841E8" w:rsidP="007841E8">
      <w:pPr>
        <w:pStyle w:val="af3"/>
      </w:pPr>
      <w:r>
        <w:t>end arch;</w:t>
      </w:r>
    </w:p>
    <w:p w:rsidR="00C90948" w:rsidRDefault="007D5C49" w:rsidP="007D5C49">
      <w:pPr>
        <w:pStyle w:val="1"/>
      </w:pPr>
      <w:r>
        <w:t>Вывод</w:t>
      </w:r>
    </w:p>
    <w:p w:rsidR="007D5C49" w:rsidRPr="007841E8" w:rsidRDefault="00DE28AF" w:rsidP="00D57044">
      <w:pPr>
        <w:pStyle w:val="5"/>
        <w:rPr>
          <w:szCs w:val="28"/>
        </w:rPr>
      </w:pPr>
      <w:r w:rsidRPr="00DE28AF">
        <w:t xml:space="preserve">В ходе выполнения данной лабораторной работы </w:t>
      </w:r>
      <w:r>
        <w:t xml:space="preserve">для </w:t>
      </w:r>
      <w:r w:rsidR="007841E8">
        <w:t>секундомера</w:t>
      </w:r>
      <w:r>
        <w:t xml:space="preserve"> было </w:t>
      </w:r>
      <w:r>
        <w:rPr>
          <w:lang w:val="en-US"/>
        </w:rPr>
        <w:t>c</w:t>
      </w:r>
      <w:r>
        <w:t xml:space="preserve">оставлено структурное </w:t>
      </w:r>
      <w:r>
        <w:rPr>
          <w:lang w:val="en-US"/>
        </w:rPr>
        <w:t>VHDL</w:t>
      </w:r>
      <w:r>
        <w:t>-описание</w:t>
      </w:r>
      <w:r w:rsidR="007841E8">
        <w:t xml:space="preserve">, был сгенерирован файл прошивки для </w:t>
      </w:r>
      <w:r w:rsidR="007841E8">
        <w:rPr>
          <w:lang w:val="en-US"/>
        </w:rPr>
        <w:t>Spartan</w:t>
      </w:r>
      <w:r w:rsidR="007841E8" w:rsidRPr="007841E8">
        <w:t xml:space="preserve">-3 </w:t>
      </w:r>
      <w:r w:rsidR="007841E8">
        <w:rPr>
          <w:lang w:val="en-US"/>
        </w:rPr>
        <w:t>FPGA</w:t>
      </w:r>
      <w:r w:rsidR="007841E8" w:rsidRPr="007841E8">
        <w:t xml:space="preserve"> </w:t>
      </w:r>
      <w:r w:rsidR="007841E8">
        <w:t xml:space="preserve">и оценен результат работы непосредственно на устройстве. </w:t>
      </w:r>
    </w:p>
    <w:sectPr w:rsidR="007D5C49" w:rsidRPr="007841E8" w:rsidSect="00165E8C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B7" w:rsidRDefault="00BC40B7" w:rsidP="00165E8C">
      <w:pPr>
        <w:spacing w:line="240" w:lineRule="auto"/>
      </w:pPr>
      <w:r>
        <w:separator/>
      </w:r>
    </w:p>
  </w:endnote>
  <w:endnote w:type="continuationSeparator" w:id="0">
    <w:p w:rsidR="00BC40B7" w:rsidRDefault="00BC40B7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950344"/>
      <w:docPartObj>
        <w:docPartGallery w:val="Page Numbers (Bottom of Page)"/>
        <w:docPartUnique/>
      </w:docPartObj>
    </w:sdtPr>
    <w:sdtEndPr/>
    <w:sdtContent>
      <w:p w:rsidR="00DE28AF" w:rsidRDefault="00DE28AF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A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E28AF" w:rsidRDefault="00DE28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B7" w:rsidRDefault="00BC40B7" w:rsidP="00165E8C">
      <w:pPr>
        <w:spacing w:line="240" w:lineRule="auto"/>
      </w:pPr>
      <w:r>
        <w:separator/>
      </w:r>
    </w:p>
  </w:footnote>
  <w:footnote w:type="continuationSeparator" w:id="0">
    <w:p w:rsidR="00BC40B7" w:rsidRDefault="00BC40B7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5D4624"/>
    <w:multiLevelType w:val="singleLevel"/>
    <w:tmpl w:val="2BC4579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4A73ACE"/>
    <w:multiLevelType w:val="hybridMultilevel"/>
    <w:tmpl w:val="704A54FC"/>
    <w:lvl w:ilvl="0" w:tplc="5FCA5E52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C"/>
    <w:rsid w:val="000020E2"/>
    <w:rsid w:val="0002246D"/>
    <w:rsid w:val="0003398E"/>
    <w:rsid w:val="00084354"/>
    <w:rsid w:val="0009519C"/>
    <w:rsid w:val="000A5A02"/>
    <w:rsid w:val="000C1C31"/>
    <w:rsid w:val="000D1F1A"/>
    <w:rsid w:val="000D5259"/>
    <w:rsid w:val="000D6FE3"/>
    <w:rsid w:val="000E4DD4"/>
    <w:rsid w:val="0012048E"/>
    <w:rsid w:val="00161E1B"/>
    <w:rsid w:val="00164868"/>
    <w:rsid w:val="00165E8C"/>
    <w:rsid w:val="00167D8F"/>
    <w:rsid w:val="001D59E5"/>
    <w:rsid w:val="001E4197"/>
    <w:rsid w:val="0022448C"/>
    <w:rsid w:val="00252A19"/>
    <w:rsid w:val="002760F3"/>
    <w:rsid w:val="00292711"/>
    <w:rsid w:val="002C178B"/>
    <w:rsid w:val="0032343C"/>
    <w:rsid w:val="003D1F4F"/>
    <w:rsid w:val="003E7608"/>
    <w:rsid w:val="00417E67"/>
    <w:rsid w:val="00485C65"/>
    <w:rsid w:val="004D13E7"/>
    <w:rsid w:val="004E052E"/>
    <w:rsid w:val="0054151C"/>
    <w:rsid w:val="005543C7"/>
    <w:rsid w:val="0059016A"/>
    <w:rsid w:val="005C3AA4"/>
    <w:rsid w:val="00610D02"/>
    <w:rsid w:val="00676510"/>
    <w:rsid w:val="006C0315"/>
    <w:rsid w:val="006C4DCD"/>
    <w:rsid w:val="007206C0"/>
    <w:rsid w:val="00750A13"/>
    <w:rsid w:val="007564BF"/>
    <w:rsid w:val="007841E8"/>
    <w:rsid w:val="007A6E2B"/>
    <w:rsid w:val="007D27C7"/>
    <w:rsid w:val="007D285E"/>
    <w:rsid w:val="007D5C49"/>
    <w:rsid w:val="007F13F5"/>
    <w:rsid w:val="00825624"/>
    <w:rsid w:val="00852B6C"/>
    <w:rsid w:val="00863636"/>
    <w:rsid w:val="008A3118"/>
    <w:rsid w:val="008D2C39"/>
    <w:rsid w:val="008E7215"/>
    <w:rsid w:val="009251A5"/>
    <w:rsid w:val="0096267F"/>
    <w:rsid w:val="00973267"/>
    <w:rsid w:val="009A47E1"/>
    <w:rsid w:val="009D7DD6"/>
    <w:rsid w:val="00A4337F"/>
    <w:rsid w:val="00A46BEF"/>
    <w:rsid w:val="00A535D9"/>
    <w:rsid w:val="00AA7AEA"/>
    <w:rsid w:val="00B06493"/>
    <w:rsid w:val="00B45C32"/>
    <w:rsid w:val="00B72DA3"/>
    <w:rsid w:val="00BC40B7"/>
    <w:rsid w:val="00C272F6"/>
    <w:rsid w:val="00C27981"/>
    <w:rsid w:val="00C879DE"/>
    <w:rsid w:val="00C90948"/>
    <w:rsid w:val="00CA5067"/>
    <w:rsid w:val="00D04711"/>
    <w:rsid w:val="00D17823"/>
    <w:rsid w:val="00D24376"/>
    <w:rsid w:val="00D265C3"/>
    <w:rsid w:val="00D57044"/>
    <w:rsid w:val="00DE28AF"/>
    <w:rsid w:val="00DE298F"/>
    <w:rsid w:val="00E02255"/>
    <w:rsid w:val="00E311BE"/>
    <w:rsid w:val="00E41781"/>
    <w:rsid w:val="00E436EF"/>
    <w:rsid w:val="00EB1534"/>
    <w:rsid w:val="00EB4FA8"/>
    <w:rsid w:val="00EB6B15"/>
    <w:rsid w:val="00EB789D"/>
    <w:rsid w:val="00EC7D9A"/>
    <w:rsid w:val="00F33A5B"/>
    <w:rsid w:val="00F72898"/>
    <w:rsid w:val="00FA12AC"/>
    <w:rsid w:val="00FC1056"/>
    <w:rsid w:val="00FE63F7"/>
    <w:rsid w:val="00FF159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D0AB5-2427-4971-A479-35E6E46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948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8E7215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32343C"/>
    <w:pPr>
      <w:keepNext/>
      <w:keepLines/>
      <w:numPr>
        <w:ilvl w:val="1"/>
        <w:numId w:val="8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1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C9094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semiHidden/>
    <w:unhideWhenUsed/>
    <w:qFormat/>
    <w:rsid w:val="002C178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65E8C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E8C"/>
    <w:rPr>
      <w:rFonts w:ascii="Times New Roman" w:hAnsi="Times New Roman"/>
      <w:sz w:val="26"/>
    </w:rPr>
  </w:style>
  <w:style w:type="table" w:styleId="a8">
    <w:name w:val="Table Grid"/>
    <w:basedOn w:val="a1"/>
    <w:uiPriority w:val="59"/>
    <w:rsid w:val="00165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итульный лист"/>
    <w:basedOn w:val="a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c">
    <w:name w:val="Рисунок"/>
    <w:basedOn w:val="a"/>
    <w:qFormat/>
    <w:rsid w:val="006C4DCD"/>
    <w:pPr>
      <w:spacing w:before="240" w:after="240"/>
      <w:ind w:firstLine="0"/>
      <w:jc w:val="center"/>
    </w:pPr>
    <w:rPr>
      <w:noProof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Формула"/>
    <w:basedOn w:val="a"/>
    <w:qFormat/>
    <w:rsid w:val="0003398E"/>
    <w:pPr>
      <w:spacing w:before="240" w:after="240"/>
      <w:ind w:firstLine="0"/>
      <w:jc w:val="center"/>
    </w:pPr>
  </w:style>
  <w:style w:type="paragraph" w:customStyle="1" w:styleId="af">
    <w:name w:val="Обычный_без_отступа"/>
    <w:basedOn w:val="a"/>
    <w:next w:val="a"/>
    <w:qFormat/>
    <w:rsid w:val="0003398E"/>
    <w:pPr>
      <w:ind w:firstLine="0"/>
    </w:pPr>
  </w:style>
  <w:style w:type="character" w:styleId="af0">
    <w:name w:val="Placeholder Text"/>
    <w:basedOn w:val="a0"/>
    <w:uiPriority w:val="99"/>
    <w:semiHidden/>
    <w:rsid w:val="0003398E"/>
    <w:rPr>
      <w:color w:val="808080"/>
    </w:rPr>
  </w:style>
  <w:style w:type="paragraph" w:customStyle="1" w:styleId="af1">
    <w:name w:val="Таблица_название"/>
    <w:basedOn w:val="a"/>
    <w:qFormat/>
    <w:rsid w:val="00EB6B15"/>
    <w:pPr>
      <w:spacing w:before="240"/>
      <w:ind w:firstLine="0"/>
    </w:pPr>
  </w:style>
  <w:style w:type="paragraph" w:customStyle="1" w:styleId="af2">
    <w:name w:val="Таблица_содержание"/>
    <w:basedOn w:val="af1"/>
    <w:qFormat/>
    <w:rsid w:val="007D285E"/>
    <w:pPr>
      <w:spacing w:before="0" w:line="240" w:lineRule="auto"/>
    </w:pPr>
    <w:rPr>
      <w:sz w:val="22"/>
    </w:rPr>
  </w:style>
  <w:style w:type="paragraph" w:customStyle="1" w:styleId="af3">
    <w:name w:val="Код"/>
    <w:basedOn w:val="a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20">
    <w:name w:val="2.Раздел"/>
    <w:basedOn w:val="a"/>
    <w:next w:val="a"/>
    <w:qFormat/>
    <w:rsid w:val="00FA12AC"/>
    <w:pPr>
      <w:numPr>
        <w:numId w:val="10"/>
      </w:numPr>
      <w:spacing w:after="240" w:line="240" w:lineRule="auto"/>
      <w:ind w:left="0" w:firstLine="709"/>
    </w:pPr>
    <w:rPr>
      <w:rFonts w:eastAsia="Times New Roman" w:cs="Times New Roman"/>
      <w:b/>
      <w:caps/>
      <w:sz w:val="28"/>
      <w:szCs w:val="28"/>
      <w:lang w:eastAsia="ru-RU"/>
    </w:rPr>
  </w:style>
  <w:style w:type="paragraph" w:styleId="af4">
    <w:name w:val="Plain Text"/>
    <w:basedOn w:val="a"/>
    <w:link w:val="af5"/>
    <w:semiHidden/>
    <w:unhideWhenUsed/>
    <w:rsid w:val="0008435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08435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61">
    <w:name w:val="6.1 Заголовок таблицы"/>
    <w:basedOn w:val="a"/>
    <w:qFormat/>
    <w:rsid w:val="00D04711"/>
    <w:pPr>
      <w:spacing w:before="160" w:after="100" w:line="0" w:lineRule="atLeast"/>
    </w:pPr>
    <w:rPr>
      <w:rFonts w:eastAsia="Times New Roman" w:cs="Times New Roman"/>
      <w:szCs w:val="24"/>
      <w:lang w:eastAsia="ru-RU"/>
    </w:rPr>
  </w:style>
  <w:style w:type="paragraph" w:customStyle="1" w:styleId="5">
    <w:name w:val="5.Основной текст"/>
    <w:basedOn w:val="a"/>
    <w:qFormat/>
    <w:rsid w:val="00252A19"/>
    <w:rPr>
      <w:rFonts w:eastAsia="Times New Roman" w:cs="Times New Roman"/>
      <w:sz w:val="28"/>
      <w:szCs w:val="24"/>
      <w:lang w:eastAsia="ru-RU"/>
    </w:rPr>
  </w:style>
  <w:style w:type="paragraph" w:customStyle="1" w:styleId="7">
    <w:name w:val="7. Подпись рисунка"/>
    <w:basedOn w:val="5"/>
    <w:qFormat/>
    <w:rsid w:val="00E41781"/>
    <w:pPr>
      <w:ind w:firstLine="0"/>
      <w:jc w:val="center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lab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4E562-8964-454B-8182-D5CE3A40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40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Ключеня</cp:lastModifiedBy>
  <cp:revision>6</cp:revision>
  <dcterms:created xsi:type="dcterms:W3CDTF">2015-03-30T11:15:00Z</dcterms:created>
  <dcterms:modified xsi:type="dcterms:W3CDTF">2015-12-08T11:12:00Z</dcterms:modified>
</cp:coreProperties>
</file>